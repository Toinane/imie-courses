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fr-FR"/>
        </w:rPr>
        <w:id w:val="-1724750495"/>
        <w:docPartObj>
          <w:docPartGallery w:val="Cover Pages"/>
          <w:docPartUnique/>
        </w:docPartObj>
      </w:sdtPr>
      <w:sdtContent>
        <w:p w14:paraId="3C10E0C0" w14:textId="4FC88B46" w:rsidR="001D0924" w:rsidRPr="00DD6D53" w:rsidRDefault="002A50DF">
          <w:pPr>
            <w:rPr>
              <w:noProof/>
              <w:lang w:val="fr-FR"/>
            </w:rPr>
          </w:pPr>
          <w:r w:rsidRPr="00DD6D53"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10E189" wp14:editId="70A046C9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722630</wp:posOffset>
                        </wp:positionH>
                      </mc:Fallback>
                    </mc:AlternateContent>
                    <wp:positionV relativeFrom="margin">
                      <wp:align>bottom</wp:align>
                    </wp:positionV>
                    <wp:extent cx="5791200" cy="6210300"/>
                    <wp:effectExtent l="0" t="0" r="12700" b="11430"/>
                    <wp:wrapTopAndBottom/>
                    <wp:docPr id="6" name="Zone de texte 6" descr="Title, Subtitle, and Abstra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91200" cy="6210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C10E194" w14:textId="77777777" w:rsidR="00B51EBA" w:rsidRPr="00DD6D53" w:rsidRDefault="00B51EBA">
                                <w:pPr>
                                  <w:pStyle w:val="Titre"/>
                                  <w:rPr>
                                    <w:noProof/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Titre"/>
                                    <w:tag w:val=""/>
                                    <w:id w:val="701364701"/>
                                    <w:placeholder>
                                      <w:docPart w:val="49686917D32141079C8D3B615727067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Cahier des charges</w:t>
                                    </w:r>
                                  </w:sdtContent>
                                </w:sdt>
                              </w:p>
                              <w:p w14:paraId="3C10E195" w14:textId="0A9184B6" w:rsidR="00B51EBA" w:rsidRPr="00DD6D53" w:rsidRDefault="00B51EBA">
                                <w:pPr>
                                  <w:pStyle w:val="Sous-titre"/>
                                  <w:rPr>
                                    <w:noProof/>
                                    <w:lang w:val="fr-FR"/>
                                  </w:rPr>
                                </w:pPr>
                                <w:r>
                                  <w:rPr>
                                    <w:noProof/>
                                    <w:lang w:val="fr-FR"/>
                                  </w:rPr>
                                  <w:t>PROJET MEETCYKA –</w:t>
                                </w:r>
                                <w:r w:rsidRPr="00DD6D53">
                                  <w:rPr>
                                    <w:noProof/>
                                    <w:lang w:val="fr-FR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noProof/>
                                      <w:lang w:val="fr-FR"/>
                                    </w:rPr>
                                    <w:alias w:val="Date"/>
                                    <w:tag w:val="Date"/>
                                    <w:id w:val="1417830956"/>
                                    <w:placeholder>
                                      <w:docPart w:val="E81713B712C643C0BE65397DE6817C49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4-05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lang w:val="fr-FR"/>
                                      </w:rPr>
                                      <w:t>2018</w:t>
                                    </w:r>
                                  </w:sdtContent>
                                </w:sdt>
                              </w:p>
                              <w:p w14:paraId="3C10E196" w14:textId="77777777" w:rsidR="00B51EBA" w:rsidRPr="00DD6D53" w:rsidRDefault="00B51EBA">
                                <w:pPr>
                                  <w:pStyle w:val="Sommaire"/>
                                  <w:rPr>
                                    <w:noProof/>
                                    <w:lang w:val="fr-F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85000</wp14:pctHeight>
                    </wp14:sizeRelV>
                  </wp:anchor>
                </w:drawing>
              </mc:Choice>
              <mc:Fallback>
                <w:pict>
                  <v:shapetype w14:anchorId="3C10E189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6" o:spid="_x0000_s1026" type="#_x0000_t202" alt="Title, Subtitle, and Abstract" style="position:absolute;margin-left:0;margin-top:0;width:456pt;height:489pt;z-index:251659264;visibility:visible;mso-wrap-style:square;mso-width-percent:1000;mso-height-percent:850;mso-left-percent:93;mso-wrap-distance-left:9pt;mso-wrap-distance-top:0;mso-wrap-distance-right:9pt;mso-wrap-distance-bottom:0;mso-position-horizontal-relative:page;mso-position-vertical:bottom;mso-position-vertical-relative:margin;mso-width-percent:1000;mso-height-percent:850;mso-left-percent:93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" filled="f" stroked="f" strokeweight=".5pt">
                    <v:textbox inset="0,0,0,0">
                      <w:txbxContent>
                        <w:p w14:paraId="3C10E194" w14:textId="77777777" w:rsidR="00B51EBA" w:rsidRPr="00DD6D53" w:rsidRDefault="00B51EBA">
                          <w:pPr>
                            <w:pStyle w:val="Titre"/>
                            <w:rPr>
                              <w:noProof/>
                              <w:lang w:val="fr-FR"/>
                            </w:rPr>
                          </w:pP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Titre"/>
                              <w:tag w:val=""/>
                              <w:id w:val="701364701"/>
                              <w:placeholder>
                                <w:docPart w:val="49686917D32141079C8D3B615727067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Cahier des charges</w:t>
                              </w:r>
                            </w:sdtContent>
                          </w:sdt>
                        </w:p>
                        <w:p w14:paraId="3C10E195" w14:textId="0A9184B6" w:rsidR="00B51EBA" w:rsidRPr="00DD6D53" w:rsidRDefault="00B51EBA">
                          <w:pPr>
                            <w:pStyle w:val="Sous-titre"/>
                            <w:rPr>
                              <w:noProof/>
                              <w:lang w:val="fr-FR"/>
                            </w:rPr>
                          </w:pPr>
                          <w:r>
                            <w:rPr>
                              <w:noProof/>
                              <w:lang w:val="fr-FR"/>
                            </w:rPr>
                            <w:t>PROJET MEETCYKA –</w:t>
                          </w:r>
                          <w:r w:rsidRPr="00DD6D53">
                            <w:rPr>
                              <w:noProof/>
                              <w:lang w:val="fr-FR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noProof/>
                                <w:lang w:val="fr-FR"/>
                              </w:rPr>
                              <w:alias w:val="Date"/>
                              <w:tag w:val="Date"/>
                              <w:id w:val="1417830956"/>
                              <w:placeholder>
                                <w:docPart w:val="E81713B712C643C0BE65397DE6817C49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4-05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rPr>
                                  <w:noProof/>
                                  <w:lang w:val="fr-FR"/>
                                </w:rPr>
                                <w:t>2018</w:t>
                              </w:r>
                            </w:sdtContent>
                          </w:sdt>
                        </w:p>
                        <w:p w14:paraId="3C10E196" w14:textId="77777777" w:rsidR="00B51EBA" w:rsidRPr="00DD6D53" w:rsidRDefault="00B51EBA">
                          <w:pPr>
                            <w:pStyle w:val="Sommaire"/>
                            <w:rPr>
                              <w:noProof/>
                              <w:lang w:val="fr-FR"/>
                            </w:rPr>
                          </w:pPr>
                        </w:p>
                      </w:txbxContent>
                    </v:textbox>
                    <w10:wrap type="topAndBottom" anchorx="page" anchory="margin"/>
                  </v:shape>
                </w:pict>
              </mc:Fallback>
            </mc:AlternateContent>
          </w:r>
        </w:p>
      </w:sdtContent>
    </w:sdt>
    <w:sdt>
      <w:sdtPr>
        <w:rPr>
          <w:sz w:val="20"/>
          <w:lang w:val="fr-FR"/>
        </w:rPr>
        <w:id w:val="165680021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7854ED36" w14:textId="46C16943" w:rsidR="00F57CE2" w:rsidRDefault="00F57CE2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6F5986" w14:textId="7ECB30CD" w:rsidR="009A5826" w:rsidRDefault="00F57CE2">
          <w:pPr>
            <w:pStyle w:val="TM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628118" w:history="1">
            <w:r w:rsidR="009A5826" w:rsidRPr="00D269F2">
              <w:rPr>
                <w:rStyle w:val="Lienhypertexte"/>
                <w:lang w:val="fr-FR"/>
              </w:rPr>
              <w:t>1.</w:t>
            </w:r>
            <w:r w:rsidR="009A5826">
              <w:rPr>
                <w:rFonts w:eastAsiaTheme="minorEastAsia"/>
                <w:color w:val="auto"/>
                <w:kern w:val="0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lang w:val="fr-FR"/>
              </w:rPr>
              <w:t>Version</w:t>
            </w:r>
            <w:r w:rsidR="009A5826">
              <w:rPr>
                <w:webHidden/>
              </w:rPr>
              <w:tab/>
            </w:r>
            <w:r w:rsidR="009A5826">
              <w:rPr>
                <w:webHidden/>
              </w:rPr>
              <w:fldChar w:fldCharType="begin"/>
            </w:r>
            <w:r w:rsidR="009A5826">
              <w:rPr>
                <w:webHidden/>
              </w:rPr>
              <w:instrText xml:space="preserve"> PAGEREF _Toc527628118 \h </w:instrText>
            </w:r>
            <w:r w:rsidR="009A5826">
              <w:rPr>
                <w:webHidden/>
              </w:rPr>
            </w:r>
            <w:r w:rsidR="009A5826">
              <w:rPr>
                <w:webHidden/>
              </w:rPr>
              <w:fldChar w:fldCharType="separate"/>
            </w:r>
            <w:r w:rsidR="00B51EBA">
              <w:rPr>
                <w:webHidden/>
              </w:rPr>
              <w:t>1-- 2 -</w:t>
            </w:r>
            <w:r w:rsidR="009A5826">
              <w:rPr>
                <w:webHidden/>
              </w:rPr>
              <w:fldChar w:fldCharType="end"/>
            </w:r>
          </w:hyperlink>
        </w:p>
        <w:p w14:paraId="60CA1789" w14:textId="440BE7F2" w:rsidR="009A5826" w:rsidRDefault="00B51EBA">
          <w:pPr>
            <w:pStyle w:val="TM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27628119" w:history="1">
            <w:r w:rsidR="009A5826" w:rsidRPr="00D269F2">
              <w:rPr>
                <w:rStyle w:val="Lienhypertexte"/>
                <w:lang w:val="fr-FR"/>
              </w:rPr>
              <w:t>2.</w:t>
            </w:r>
            <w:r w:rsidR="009A5826">
              <w:rPr>
                <w:rFonts w:eastAsiaTheme="minorEastAsia"/>
                <w:color w:val="auto"/>
                <w:kern w:val="0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lang w:val="fr-FR"/>
              </w:rPr>
              <w:t>Présentation du projet</w:t>
            </w:r>
            <w:r w:rsidR="009A5826">
              <w:rPr>
                <w:webHidden/>
              </w:rPr>
              <w:tab/>
            </w:r>
            <w:r w:rsidR="009A5826">
              <w:rPr>
                <w:webHidden/>
              </w:rPr>
              <w:fldChar w:fldCharType="begin"/>
            </w:r>
            <w:r w:rsidR="009A5826">
              <w:rPr>
                <w:webHidden/>
              </w:rPr>
              <w:instrText xml:space="preserve"> PAGEREF _Toc527628119 \h </w:instrText>
            </w:r>
            <w:r w:rsidR="009A5826">
              <w:rPr>
                <w:webHidden/>
              </w:rPr>
            </w:r>
            <w:r w:rsidR="009A5826">
              <w:rPr>
                <w:webHidden/>
              </w:rPr>
              <w:fldChar w:fldCharType="separate"/>
            </w:r>
            <w:r>
              <w:rPr>
                <w:webHidden/>
              </w:rPr>
              <w:t>2-- 3 -</w:t>
            </w:r>
            <w:r w:rsidR="009A5826">
              <w:rPr>
                <w:webHidden/>
              </w:rPr>
              <w:fldChar w:fldCharType="end"/>
            </w:r>
          </w:hyperlink>
        </w:p>
        <w:p w14:paraId="43F5C2E7" w14:textId="574F38FB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0" w:history="1">
            <w:r w:rsidR="009A5826" w:rsidRPr="00D269F2">
              <w:rPr>
                <w:rStyle w:val="Lienhypertexte"/>
                <w:noProof/>
                <w:lang w:val="fr-FR"/>
              </w:rPr>
              <w:t>1.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Contexte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_Toc527628120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4642F37B" w14:textId="4DA03371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1" w:history="1">
            <w:r w:rsidR="009A5826" w:rsidRPr="00D269F2">
              <w:rPr>
                <w:rStyle w:val="Lienhypertexte"/>
                <w:noProof/>
                <w:lang w:val="fr-FR"/>
              </w:rPr>
              <w:t>2.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Objectifs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_Toc527628121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11838E2D" w14:textId="2941AB6B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2" w:history="1">
            <w:r w:rsidR="009A5826" w:rsidRPr="00D269F2">
              <w:rPr>
                <w:rStyle w:val="Lienhypertexte"/>
                <w:noProof/>
                <w:lang w:val="fr-FR"/>
              </w:rPr>
              <w:t>3.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Enjeux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_Toc527628122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7EF21BAD" w14:textId="331A53A0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3" w:history="1">
            <w:r w:rsidR="009A5826" w:rsidRPr="00D269F2">
              <w:rPr>
                <w:rStyle w:val="Lienhypertexte"/>
                <w:noProof/>
                <w:lang w:val="fr-FR"/>
              </w:rPr>
              <w:t>4.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ActeurS du projet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_Toc527628123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291CB90E" w14:textId="6AF645FA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4" w:history="1">
            <w:r w:rsidR="009A5826" w:rsidRPr="00D269F2">
              <w:rPr>
                <w:rStyle w:val="Lienhypertexte"/>
                <w:noProof/>
                <w:lang w:val="fr-FR"/>
              </w:rPr>
              <w:t>La maîtrise d’ouvrage (MOA)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_Toc527628124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4DF415A4" w14:textId="403D8CA8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5" w:history="1">
            <w:r w:rsidR="009A5826" w:rsidRPr="00D269F2">
              <w:rPr>
                <w:rStyle w:val="Lienhypertexte"/>
                <w:noProof/>
                <w:lang w:val="fr-FR"/>
              </w:rPr>
              <w:t>La maîtrise d’œuvre (MOE)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_Toc527628125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27EF2054" w14:textId="6F668FA4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6" w:history="1">
            <w:r w:rsidR="009A5826" w:rsidRPr="00D269F2">
              <w:rPr>
                <w:rStyle w:val="Lienhypertexte"/>
                <w:noProof/>
                <w:lang w:val="fr-FR"/>
              </w:rPr>
              <w:t>5.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Lotissement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_Toc527628126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2-- 3 -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1BB7F1A3" w14:textId="6A216AD2" w:rsidR="009A5826" w:rsidRDefault="00B51EBA">
          <w:pPr>
            <w:pStyle w:val="TM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27628127" w:history="1">
            <w:r w:rsidR="009A5826" w:rsidRPr="00D269F2">
              <w:rPr>
                <w:rStyle w:val="Lienhypertexte"/>
                <w:lang w:val="fr-FR"/>
              </w:rPr>
              <w:t>3.</w:t>
            </w:r>
            <w:r w:rsidR="009A5826">
              <w:rPr>
                <w:rFonts w:eastAsiaTheme="minorEastAsia"/>
                <w:color w:val="auto"/>
                <w:kern w:val="0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lang w:val="fr-FR"/>
              </w:rPr>
              <w:t>Expression des besoins</w:t>
            </w:r>
            <w:r w:rsidR="009A5826">
              <w:rPr>
                <w:webHidden/>
              </w:rPr>
              <w:tab/>
            </w:r>
            <w:r w:rsidR="009A5826">
              <w:rPr>
                <w:webHidden/>
              </w:rPr>
              <w:fldChar w:fldCharType="begin"/>
            </w:r>
            <w:r w:rsidR="009A5826">
              <w:rPr>
                <w:webHidden/>
              </w:rPr>
              <w:instrText xml:space="preserve"> PAGEREF _Toc527628127 \h </w:instrText>
            </w:r>
            <w:r w:rsidR="009A5826">
              <w:rPr>
                <w:webHidden/>
              </w:rPr>
            </w:r>
            <w:r w:rsidR="009A5826">
              <w:rPr>
                <w:webHidden/>
              </w:rPr>
              <w:fldChar w:fldCharType="separate"/>
            </w:r>
            <w:r>
              <w:rPr>
                <w:webHidden/>
              </w:rPr>
              <w:t>3-- 4 -</w:t>
            </w:r>
            <w:r w:rsidR="009A5826">
              <w:rPr>
                <w:webHidden/>
              </w:rPr>
              <w:fldChar w:fldCharType="end"/>
            </w:r>
          </w:hyperlink>
        </w:p>
        <w:p w14:paraId="7ABDB9C0" w14:textId="25D85083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8" w:history="1">
            <w:r w:rsidR="009A5826" w:rsidRPr="00D269F2">
              <w:rPr>
                <w:rStyle w:val="Lienhypertexte"/>
                <w:noProof/>
                <w:lang w:val="fr-FR"/>
              </w:rPr>
              <w:t>1.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Besoins exprimés par le client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_Toc527628128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5B8BFC26" w14:textId="60B13C8A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29" w:history="1">
            <w:r w:rsidR="009A5826" w:rsidRPr="00D269F2">
              <w:rPr>
                <w:rStyle w:val="Lienhypertexte"/>
                <w:noProof/>
                <w:lang w:val="fr-FR"/>
              </w:rPr>
              <w:t>2.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Fonctionnalites attendues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_Toc527628129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24553252" w14:textId="7A093BAD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30" w:history="1">
            <w:r w:rsidR="009A5826" w:rsidRPr="00D269F2">
              <w:rPr>
                <w:rStyle w:val="Lienhypertexte"/>
                <w:rFonts w:eastAsia="Times New Roman"/>
                <w:noProof/>
                <w:shd w:val="clear" w:color="auto" w:fill="F9F9F9"/>
                <w:lang w:val="fr-FR" w:eastAsia="fr-FR"/>
              </w:rPr>
              <w:t>Fonction principale : Enrôler des utilisateurs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_Toc527628130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73783892" w14:textId="6520FCA0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31" w:history="1">
            <w:r w:rsidR="009A5826" w:rsidRPr="00D269F2">
              <w:rPr>
                <w:rStyle w:val="Lienhypertexte"/>
                <w:rFonts w:eastAsia="Times New Roman"/>
                <w:noProof/>
                <w:shd w:val="clear" w:color="auto" w:fill="F9F9F9"/>
                <w:lang w:val="fr-FR" w:eastAsia="fr-FR"/>
              </w:rPr>
              <w:t>Fonction principale : Géolocalisation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_Toc527628131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661F2F80" w14:textId="356026B0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32" w:history="1">
            <w:r w:rsidR="009A5826" w:rsidRPr="00D269F2">
              <w:rPr>
                <w:rStyle w:val="Lienhypertexte"/>
                <w:rFonts w:eastAsia="Times New Roman"/>
                <w:noProof/>
                <w:shd w:val="clear" w:color="auto" w:fill="F9F9F9"/>
                <w:lang w:val="fr-FR" w:eastAsia="fr-FR"/>
              </w:rPr>
              <w:t>Fonction principale : Dialoguer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_Toc527628132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556E2215" w14:textId="053BFF35" w:rsidR="009A5826" w:rsidRDefault="00B51EBA">
          <w:pPr>
            <w:pStyle w:val="TM2"/>
            <w:tabs>
              <w:tab w:val="left" w:pos="660"/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33" w:history="1">
            <w:r w:rsidR="009A5826" w:rsidRPr="00D269F2">
              <w:rPr>
                <w:rStyle w:val="Lienhypertexte"/>
                <w:noProof/>
                <w:lang w:val="fr-FR"/>
              </w:rPr>
              <w:t>3.</w:t>
            </w:r>
            <w:r w:rsidR="009A5826"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noProof/>
                <w:lang w:val="fr-FR"/>
              </w:rPr>
              <w:t>Analyse fonctionnelle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_Toc527628133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7D1E5EA2" w14:textId="2AB1FEDB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34" w:history="1">
            <w:r w:rsidR="009A5826" w:rsidRPr="00D269F2">
              <w:rPr>
                <w:rStyle w:val="Lienhypertexte"/>
                <w:rFonts w:eastAsia="Times New Roman"/>
                <w:noProof/>
                <w:shd w:val="clear" w:color="auto" w:fill="F9F9F9"/>
                <w:lang w:val="fr-FR" w:eastAsia="fr-FR"/>
              </w:rPr>
              <w:t>Enrôler des utilisateurs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_Toc527628134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3-- 4 -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11217958" w14:textId="31A0D022" w:rsidR="009A5826" w:rsidRDefault="00B51EBA">
          <w:pPr>
            <w:pStyle w:val="TM3"/>
            <w:tabs>
              <w:tab w:val="right" w:leader="underscore" w:pos="9120"/>
            </w:tabs>
            <w:rPr>
              <w:rFonts w:eastAsiaTheme="minorEastAsia"/>
              <w:noProof/>
              <w:color w:val="auto"/>
              <w:kern w:val="0"/>
              <w:sz w:val="22"/>
              <w:szCs w:val="22"/>
              <w:lang w:val="fr-FR" w:eastAsia="fr-FR"/>
            </w:rPr>
          </w:pPr>
          <w:hyperlink w:anchor="_Toc527628135" w:history="1">
            <w:r w:rsidR="009A5826" w:rsidRPr="00D269F2">
              <w:rPr>
                <w:rStyle w:val="Lienhypertexte"/>
                <w:rFonts w:eastAsia="Times New Roman"/>
                <w:noProof/>
                <w:shd w:val="clear" w:color="auto" w:fill="F9F9F9"/>
                <w:lang w:val="fr-FR" w:eastAsia="fr-FR"/>
              </w:rPr>
              <w:t>Géolocalisation</w:t>
            </w:r>
            <w:r w:rsidR="009A5826">
              <w:rPr>
                <w:noProof/>
                <w:webHidden/>
              </w:rPr>
              <w:tab/>
            </w:r>
            <w:r w:rsidR="009A5826">
              <w:rPr>
                <w:noProof/>
                <w:webHidden/>
              </w:rPr>
              <w:fldChar w:fldCharType="begin"/>
            </w:r>
            <w:r w:rsidR="009A5826">
              <w:rPr>
                <w:noProof/>
                <w:webHidden/>
              </w:rPr>
              <w:instrText xml:space="preserve"> PAGEREF _Toc527628135 \h </w:instrText>
            </w:r>
            <w:r w:rsidR="009A5826">
              <w:rPr>
                <w:noProof/>
                <w:webHidden/>
              </w:rPr>
            </w:r>
            <w:r w:rsidR="009A5826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3-- 5 -</w:t>
            </w:r>
            <w:r w:rsidR="009A5826">
              <w:rPr>
                <w:noProof/>
                <w:webHidden/>
              </w:rPr>
              <w:fldChar w:fldCharType="end"/>
            </w:r>
          </w:hyperlink>
        </w:p>
        <w:p w14:paraId="4C38EE9F" w14:textId="7B2D4569" w:rsidR="009A5826" w:rsidRDefault="00B51EBA">
          <w:pPr>
            <w:pStyle w:val="TM1"/>
            <w:tabs>
              <w:tab w:val="left" w:pos="440"/>
            </w:tabs>
            <w:rPr>
              <w:rFonts w:eastAsiaTheme="minorEastAsia"/>
              <w:color w:val="auto"/>
              <w:kern w:val="0"/>
              <w:szCs w:val="22"/>
              <w:lang w:val="fr-FR" w:eastAsia="fr-FR"/>
            </w:rPr>
          </w:pPr>
          <w:hyperlink w:anchor="_Toc527628136" w:history="1">
            <w:r w:rsidR="009A5826" w:rsidRPr="00D269F2">
              <w:rPr>
                <w:rStyle w:val="Lienhypertexte"/>
                <w:lang w:val="fr-FR"/>
              </w:rPr>
              <w:t>4.</w:t>
            </w:r>
            <w:r w:rsidR="009A5826">
              <w:rPr>
                <w:rFonts w:eastAsiaTheme="minorEastAsia"/>
                <w:color w:val="auto"/>
                <w:kern w:val="0"/>
                <w:szCs w:val="22"/>
                <w:lang w:val="fr-FR" w:eastAsia="fr-FR"/>
              </w:rPr>
              <w:tab/>
            </w:r>
            <w:r w:rsidR="009A5826" w:rsidRPr="00D269F2">
              <w:rPr>
                <w:rStyle w:val="Lienhypertexte"/>
                <w:lang w:val="fr-FR"/>
              </w:rPr>
              <w:t>Déroulement du projet</w:t>
            </w:r>
            <w:r w:rsidR="009A5826">
              <w:rPr>
                <w:webHidden/>
              </w:rPr>
              <w:tab/>
            </w:r>
            <w:r w:rsidR="009A5826">
              <w:rPr>
                <w:webHidden/>
              </w:rPr>
              <w:fldChar w:fldCharType="begin"/>
            </w:r>
            <w:r w:rsidR="009A5826">
              <w:rPr>
                <w:webHidden/>
              </w:rPr>
              <w:instrText xml:space="preserve"> PAGEREF _Toc527628136 \h </w:instrText>
            </w:r>
            <w:r w:rsidR="009A5826">
              <w:rPr>
                <w:webHidden/>
              </w:rPr>
            </w:r>
            <w:r w:rsidR="009A5826">
              <w:rPr>
                <w:webHidden/>
              </w:rPr>
              <w:fldChar w:fldCharType="separate"/>
            </w:r>
            <w:r>
              <w:rPr>
                <w:webHidden/>
              </w:rPr>
              <w:t>4-- 7 -</w:t>
            </w:r>
            <w:r w:rsidR="009A5826">
              <w:rPr>
                <w:webHidden/>
              </w:rPr>
              <w:fldChar w:fldCharType="end"/>
            </w:r>
          </w:hyperlink>
        </w:p>
        <w:p w14:paraId="6D1D3BD5" w14:textId="42FD6743" w:rsidR="00F57CE2" w:rsidRDefault="00F57CE2">
          <w:r>
            <w:rPr>
              <w:b/>
              <w:bCs/>
            </w:rPr>
            <w:fldChar w:fldCharType="end"/>
          </w:r>
        </w:p>
      </w:sdtContent>
    </w:sdt>
    <w:p w14:paraId="3C10E0D0" w14:textId="77777777" w:rsidR="001D0924" w:rsidRPr="00DD6D53" w:rsidRDefault="001D0924">
      <w:pPr>
        <w:rPr>
          <w:noProof/>
          <w:lang w:val="fr-FR"/>
        </w:rPr>
        <w:sectPr w:rsidR="001D0924" w:rsidRPr="00DD6D53">
          <w:headerReference w:type="default" r:id="rId11"/>
          <w:headerReference w:type="first" r:id="rId12"/>
          <w:pgSz w:w="12240" w:h="15840" w:code="1"/>
          <w:pgMar w:top="2520" w:right="1555" w:bottom="1800" w:left="1555" w:header="864" w:footer="720" w:gutter="0"/>
          <w:pgNumType w:start="0"/>
          <w:cols w:space="720"/>
          <w:titlePg/>
          <w:docGrid w:linePitch="360"/>
        </w:sectPr>
      </w:pPr>
    </w:p>
    <w:p w14:paraId="3C10E0D1" w14:textId="695E0766" w:rsidR="002F48ED" w:rsidRDefault="002F48ED" w:rsidP="002F48ED">
      <w:pPr>
        <w:pStyle w:val="Titre1"/>
        <w:rPr>
          <w:lang w:val="fr-FR"/>
        </w:rPr>
      </w:pPr>
      <w:bookmarkStart w:id="0" w:name="_Toc527628118"/>
      <w:r>
        <w:rPr>
          <w:lang w:val="fr-FR"/>
        </w:rPr>
        <w:lastRenderedPageBreak/>
        <w:t>Version</w:t>
      </w:r>
      <w:bookmarkEnd w:id="0"/>
      <w:r>
        <w:rPr>
          <w:lang w:val="fr-FR"/>
        </w:rPr>
        <w:t xml:space="preserve"> </w:t>
      </w:r>
    </w:p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1"/>
        <w:gridCol w:w="1813"/>
        <w:gridCol w:w="1814"/>
      </w:tblGrid>
      <w:tr w:rsidR="002F48ED" w14:paraId="3C10E0D7" w14:textId="77777777" w:rsidTr="00374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C10E0D2" w14:textId="77777777" w:rsidR="002F48ED" w:rsidRDefault="002F48ED" w:rsidP="002F48ED">
            <w:pPr>
              <w:rPr>
                <w:lang w:val="fr-FR"/>
              </w:rPr>
            </w:pPr>
            <w:r>
              <w:rPr>
                <w:lang w:val="fr-FR"/>
              </w:rPr>
              <w:t xml:space="preserve">Date </w:t>
            </w:r>
          </w:p>
        </w:tc>
        <w:tc>
          <w:tcPr>
            <w:tcW w:w="1812" w:type="dxa"/>
          </w:tcPr>
          <w:p w14:paraId="3C10E0D3" w14:textId="77777777" w:rsidR="002F48ED" w:rsidRDefault="002F48ED" w:rsidP="002F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Auteur</w:t>
            </w:r>
          </w:p>
        </w:tc>
        <w:tc>
          <w:tcPr>
            <w:tcW w:w="1811" w:type="dxa"/>
          </w:tcPr>
          <w:p w14:paraId="3C10E0D4" w14:textId="77777777" w:rsidR="002F48ED" w:rsidRDefault="002F48ED" w:rsidP="002F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Version</w:t>
            </w:r>
          </w:p>
        </w:tc>
        <w:tc>
          <w:tcPr>
            <w:tcW w:w="1813" w:type="dxa"/>
          </w:tcPr>
          <w:p w14:paraId="3C10E0D5" w14:textId="77777777" w:rsidR="002F48ED" w:rsidRDefault="002F48ED" w:rsidP="002F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Validateur</w:t>
            </w:r>
          </w:p>
        </w:tc>
        <w:tc>
          <w:tcPr>
            <w:tcW w:w="1814" w:type="dxa"/>
          </w:tcPr>
          <w:p w14:paraId="3C10E0D6" w14:textId="77777777" w:rsidR="002F48ED" w:rsidRDefault="002F48ED" w:rsidP="002F48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Commentaire</w:t>
            </w:r>
          </w:p>
        </w:tc>
      </w:tr>
      <w:tr w:rsidR="007722F1" w:rsidRPr="00A06248" w14:paraId="3C10E0DD" w14:textId="77777777" w:rsidTr="00374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3C10E0D8" w14:textId="053897C0" w:rsidR="007722F1" w:rsidRDefault="007722F1" w:rsidP="007722F1">
            <w:pPr>
              <w:rPr>
                <w:lang w:val="fr-FR"/>
              </w:rPr>
            </w:pPr>
            <w:r>
              <w:rPr>
                <w:lang w:val="fr-FR"/>
              </w:rPr>
              <w:t>17/10/2018</w:t>
            </w:r>
          </w:p>
        </w:tc>
        <w:tc>
          <w:tcPr>
            <w:tcW w:w="1812" w:type="dxa"/>
          </w:tcPr>
          <w:p w14:paraId="3C10E0D9" w14:textId="79C8ED4D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Farid BELDJELLALIA</w:t>
            </w:r>
          </w:p>
        </w:tc>
        <w:tc>
          <w:tcPr>
            <w:tcW w:w="1811" w:type="dxa"/>
          </w:tcPr>
          <w:p w14:paraId="3C10E0DA" w14:textId="6857A45A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V0.1</w:t>
            </w:r>
          </w:p>
        </w:tc>
        <w:tc>
          <w:tcPr>
            <w:tcW w:w="1813" w:type="dxa"/>
          </w:tcPr>
          <w:p w14:paraId="3C10E0DB" w14:textId="5F9C1932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Romuald, Dorian</w:t>
            </w:r>
          </w:p>
        </w:tc>
        <w:tc>
          <w:tcPr>
            <w:tcW w:w="1814" w:type="dxa"/>
          </w:tcPr>
          <w:p w14:paraId="3C10E0DC" w14:textId="77777777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Création du document en version de travail</w:t>
            </w:r>
          </w:p>
        </w:tc>
      </w:tr>
      <w:tr w:rsidR="007722F1" w:rsidRPr="00A06248" w14:paraId="32E1323E" w14:textId="77777777" w:rsidTr="00374086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4EE45103" w14:textId="507C7E8B" w:rsidR="007722F1" w:rsidRDefault="007722F1" w:rsidP="007722F1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812" w:type="dxa"/>
          </w:tcPr>
          <w:p w14:paraId="2804CB3D" w14:textId="68EA5BA6" w:rsidR="007722F1" w:rsidRDefault="007722F1" w:rsidP="007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Farid BELDJELLALIA</w:t>
            </w:r>
          </w:p>
        </w:tc>
        <w:tc>
          <w:tcPr>
            <w:tcW w:w="1811" w:type="dxa"/>
          </w:tcPr>
          <w:p w14:paraId="5AF5B342" w14:textId="01CAE180" w:rsidR="007722F1" w:rsidRDefault="007722F1" w:rsidP="007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  <w:p w14:paraId="5F399815" w14:textId="10BBAB1C" w:rsidR="007722F1" w:rsidRPr="00726ED0" w:rsidRDefault="007722F1" w:rsidP="007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V0.2</w:t>
            </w:r>
          </w:p>
        </w:tc>
        <w:tc>
          <w:tcPr>
            <w:tcW w:w="1813" w:type="dxa"/>
          </w:tcPr>
          <w:p w14:paraId="1EEACB7D" w14:textId="6DDBCD27" w:rsidR="007722F1" w:rsidRDefault="007722F1" w:rsidP="007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Romuald, Dorian</w:t>
            </w:r>
          </w:p>
        </w:tc>
        <w:tc>
          <w:tcPr>
            <w:tcW w:w="1814" w:type="dxa"/>
          </w:tcPr>
          <w:p w14:paraId="308D2C17" w14:textId="38F74E15" w:rsidR="007722F1" w:rsidRDefault="007722F1" w:rsidP="007722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Finalisation du document</w:t>
            </w:r>
          </w:p>
        </w:tc>
      </w:tr>
      <w:tr w:rsidR="007722F1" w:rsidRPr="00A06248" w14:paraId="3911D573" w14:textId="77777777" w:rsidTr="00374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</w:tcPr>
          <w:p w14:paraId="64214E54" w14:textId="0868FCF4" w:rsidR="007722F1" w:rsidRDefault="007722F1" w:rsidP="007722F1">
            <w:pPr>
              <w:rPr>
                <w:lang w:val="fr-FR"/>
              </w:rPr>
            </w:pPr>
            <w:r>
              <w:rPr>
                <w:lang w:val="fr-FR"/>
              </w:rPr>
              <w:t>18/10/2018</w:t>
            </w:r>
          </w:p>
        </w:tc>
        <w:tc>
          <w:tcPr>
            <w:tcW w:w="1812" w:type="dxa"/>
          </w:tcPr>
          <w:p w14:paraId="6CC6E00D" w14:textId="25BAF395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Farid BELDJELLALIA</w:t>
            </w:r>
          </w:p>
        </w:tc>
        <w:tc>
          <w:tcPr>
            <w:tcW w:w="1811" w:type="dxa"/>
          </w:tcPr>
          <w:p w14:paraId="248E5660" w14:textId="50290197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V0.3</w:t>
            </w:r>
          </w:p>
        </w:tc>
        <w:tc>
          <w:tcPr>
            <w:tcW w:w="1813" w:type="dxa"/>
          </w:tcPr>
          <w:p w14:paraId="039459E6" w14:textId="245A4862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Romuald, Dorian</w:t>
            </w:r>
          </w:p>
        </w:tc>
        <w:tc>
          <w:tcPr>
            <w:tcW w:w="1814" w:type="dxa"/>
          </w:tcPr>
          <w:p w14:paraId="6D4988CB" w14:textId="76F78453" w:rsidR="007722F1" w:rsidRDefault="007722F1" w:rsidP="007722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Ajout Service</w:t>
            </w:r>
            <w:r w:rsidRPr="000D6BDD">
              <w:rPr>
                <w:lang w:val="fr-FR"/>
              </w:rPr>
              <w:t xml:space="preserve"> : </w:t>
            </w:r>
            <w:r>
              <w:rPr>
                <w:lang w:val="fr-FR"/>
              </w:rPr>
              <w:t>Faire une offre</w:t>
            </w:r>
          </w:p>
        </w:tc>
      </w:tr>
    </w:tbl>
    <w:p w14:paraId="3C10E0E4" w14:textId="77777777" w:rsidR="002F48ED" w:rsidRDefault="002F48ED" w:rsidP="002F48ED">
      <w:pPr>
        <w:rPr>
          <w:lang w:val="fr-FR"/>
        </w:rPr>
      </w:pPr>
    </w:p>
    <w:p w14:paraId="3C10E0E5" w14:textId="39A4264C" w:rsidR="002F48ED" w:rsidRDefault="002F48ED" w:rsidP="002F48ED">
      <w:pPr>
        <w:pStyle w:val="Titre1"/>
        <w:rPr>
          <w:lang w:val="fr-FR"/>
        </w:rPr>
      </w:pPr>
      <w:bookmarkStart w:id="1" w:name="_Toc527628119"/>
      <w:r>
        <w:rPr>
          <w:lang w:val="fr-FR"/>
        </w:rPr>
        <w:lastRenderedPageBreak/>
        <w:t>Présentation du projet</w:t>
      </w:r>
      <w:bookmarkEnd w:id="1"/>
    </w:p>
    <w:p w14:paraId="2D1C7DD7" w14:textId="04EACC6B" w:rsidR="008D1335" w:rsidRDefault="008D1335" w:rsidP="008D1335">
      <w:pPr>
        <w:pStyle w:val="Titre2"/>
        <w:rPr>
          <w:lang w:val="fr-FR"/>
        </w:rPr>
      </w:pPr>
      <w:bookmarkStart w:id="2" w:name="_Toc527628120"/>
      <w:r w:rsidRPr="002F48ED">
        <w:rPr>
          <w:lang w:val="fr-FR"/>
        </w:rPr>
        <w:t>Contexte</w:t>
      </w:r>
      <w:bookmarkEnd w:id="2"/>
    </w:p>
    <w:p w14:paraId="3EB0E7B5" w14:textId="38AC1846" w:rsidR="0054214E" w:rsidRDefault="0090789B" w:rsidP="0054214E">
      <w:pPr>
        <w:rPr>
          <w:lang w:val="fr-FR"/>
        </w:rPr>
      </w:pPr>
      <w:r>
        <w:rPr>
          <w:lang w:val="fr-FR"/>
        </w:rPr>
        <w:t>SAS MOHA</w:t>
      </w:r>
      <w:r w:rsidR="0054214E">
        <w:rPr>
          <w:lang w:val="fr-FR"/>
        </w:rPr>
        <w:t xml:space="preserve"> société leader du marché de la mise en relation entre particuliers et professionnels souhaite étendre son activité afin de se tourner vers le marché de particuliers à particuliers et s’assoir</w:t>
      </w:r>
      <w:r w:rsidR="00974D64">
        <w:rPr>
          <w:lang w:val="fr-FR"/>
        </w:rPr>
        <w:t xml:space="preserve"> encore plus</w:t>
      </w:r>
      <w:r w:rsidR="0054214E">
        <w:rPr>
          <w:lang w:val="fr-FR"/>
        </w:rPr>
        <w:t xml:space="preserve"> sur le marché de la mise en relation.</w:t>
      </w:r>
    </w:p>
    <w:p w14:paraId="726131BA" w14:textId="77777777" w:rsidR="0054214E" w:rsidRPr="0054214E" w:rsidRDefault="0054214E" w:rsidP="0054214E">
      <w:pPr>
        <w:rPr>
          <w:lang w:val="fr-FR"/>
        </w:rPr>
      </w:pPr>
    </w:p>
    <w:p w14:paraId="4E75D2B8" w14:textId="0B83166B" w:rsidR="008D1335" w:rsidRDefault="008D1335" w:rsidP="008D1335">
      <w:pPr>
        <w:pStyle w:val="Titre2"/>
        <w:rPr>
          <w:lang w:val="fr-FR"/>
        </w:rPr>
      </w:pPr>
      <w:bookmarkStart w:id="3" w:name="_Toc527628121"/>
      <w:r>
        <w:rPr>
          <w:lang w:val="fr-FR"/>
        </w:rPr>
        <w:t>Objectifs</w:t>
      </w:r>
      <w:bookmarkEnd w:id="3"/>
    </w:p>
    <w:p w14:paraId="697692CE" w14:textId="340E2B8E" w:rsidR="0054214E" w:rsidRDefault="0054214E" w:rsidP="0054214E">
      <w:pPr>
        <w:pStyle w:val="Paragraphedeliste"/>
        <w:ind w:left="284"/>
        <w:jc w:val="both"/>
        <w:rPr>
          <w:lang w:val="fr-FR"/>
        </w:rPr>
      </w:pPr>
      <w:r>
        <w:rPr>
          <w:lang w:val="fr-FR"/>
        </w:rPr>
        <w:t xml:space="preserve">Dans le cadre d’un appel d’offre de la part du client </w:t>
      </w:r>
      <w:r w:rsidR="0090789B">
        <w:rPr>
          <w:lang w:val="fr-FR"/>
        </w:rPr>
        <w:t>SAS MOHA</w:t>
      </w:r>
      <w:r>
        <w:rPr>
          <w:lang w:val="fr-FR"/>
        </w:rPr>
        <w:t xml:space="preserve">, personne morale. Souhaitant une application </w:t>
      </w:r>
      <w:r w:rsidR="00036DB2">
        <w:rPr>
          <w:lang w:val="fr-FR"/>
        </w:rPr>
        <w:t>Android référençant</w:t>
      </w:r>
      <w:r>
        <w:rPr>
          <w:lang w:val="fr-FR"/>
        </w:rPr>
        <w:t xml:space="preserve"> des offres et demandes de </w:t>
      </w:r>
      <w:r w:rsidR="00974D64">
        <w:rPr>
          <w:lang w:val="fr-FR"/>
        </w:rPr>
        <w:t>particuliers</w:t>
      </w:r>
      <w:r>
        <w:rPr>
          <w:lang w:val="fr-FR"/>
        </w:rPr>
        <w:t xml:space="preserve"> </w:t>
      </w:r>
      <w:r w:rsidR="003E44E3">
        <w:rPr>
          <w:lang w:val="fr-FR"/>
        </w:rPr>
        <w:t xml:space="preserve">géographiquement proche </w:t>
      </w:r>
      <w:r>
        <w:rPr>
          <w:lang w:val="fr-FR"/>
        </w:rPr>
        <w:t>pouvant se retrouver</w:t>
      </w:r>
      <w:r w:rsidR="00974D64">
        <w:rPr>
          <w:lang w:val="fr-FR"/>
        </w:rPr>
        <w:t xml:space="preserve"> selon le service</w:t>
      </w:r>
      <w:r w:rsidR="00F718DF">
        <w:rPr>
          <w:lang w:val="fr-FR"/>
        </w:rPr>
        <w:t xml:space="preserve"> proposé</w:t>
      </w:r>
      <w:r w:rsidR="00974D64">
        <w:rPr>
          <w:lang w:val="fr-FR"/>
        </w:rPr>
        <w:t xml:space="preserve"> et le besoin </w:t>
      </w:r>
      <w:r w:rsidR="0090789B">
        <w:rPr>
          <w:lang w:val="fr-FR"/>
        </w:rPr>
        <w:t>exprimé</w:t>
      </w:r>
      <w:r w:rsidR="00F718DF">
        <w:rPr>
          <w:lang w:val="fr-FR"/>
        </w:rPr>
        <w:t xml:space="preserve"> </w:t>
      </w:r>
      <w:r w:rsidR="00974D64">
        <w:rPr>
          <w:lang w:val="fr-FR"/>
        </w:rPr>
        <w:t>de chacun</w:t>
      </w:r>
      <w:r w:rsidR="003E44E3">
        <w:rPr>
          <w:lang w:val="fr-FR"/>
        </w:rPr>
        <w:t>.</w:t>
      </w:r>
    </w:p>
    <w:p w14:paraId="2C52F52E" w14:textId="75B31C6E" w:rsidR="008D1335" w:rsidRDefault="008D1335" w:rsidP="008D1335">
      <w:pPr>
        <w:pStyle w:val="Titre2"/>
        <w:rPr>
          <w:lang w:val="fr-FR"/>
        </w:rPr>
      </w:pPr>
      <w:bookmarkStart w:id="4" w:name="_Toc527628122"/>
      <w:r>
        <w:rPr>
          <w:lang w:val="fr-FR"/>
        </w:rPr>
        <w:t>Enjeux</w:t>
      </w:r>
      <w:bookmarkEnd w:id="4"/>
    </w:p>
    <w:p w14:paraId="4DF0A2AB" w14:textId="77777777" w:rsidR="003A1E4A" w:rsidRDefault="003A1E4A" w:rsidP="003A1E4A">
      <w:pPr>
        <w:rPr>
          <w:color w:val="FF0000"/>
          <w:lang w:val="fr-FR"/>
        </w:rPr>
      </w:pPr>
    </w:p>
    <w:p w14:paraId="612672FD" w14:textId="700E955D" w:rsidR="003A1E4A" w:rsidRPr="00BB4435" w:rsidRDefault="00687BB5" w:rsidP="00E85F92">
      <w:pPr>
        <w:pStyle w:val="Paragraphedeliste"/>
        <w:spacing w:after="0"/>
        <w:ind w:left="0"/>
        <w:jc w:val="both"/>
        <w:rPr>
          <w:lang w:val="fr-FR"/>
        </w:rPr>
      </w:pPr>
      <w:r>
        <w:rPr>
          <w:lang w:val="fr-FR"/>
        </w:rPr>
        <w:t xml:space="preserve">L’enjeu du projet pour l’entreprise </w:t>
      </w:r>
      <w:bookmarkStart w:id="5" w:name="_Hlk527623024"/>
      <w:r w:rsidR="0090789B">
        <w:rPr>
          <w:lang w:val="fr-FR"/>
        </w:rPr>
        <w:t>SAS MOHA</w:t>
      </w:r>
      <w:r>
        <w:rPr>
          <w:lang w:val="fr-FR"/>
        </w:rPr>
        <w:t xml:space="preserve"> </w:t>
      </w:r>
      <w:bookmarkEnd w:id="5"/>
      <w:r>
        <w:rPr>
          <w:lang w:val="fr-FR"/>
        </w:rPr>
        <w:t>est avant tout d’avoir un recrutement encore plus fort d’utilisateurs mobiles. De relancer l’intérêt des utilisateurs déjà habitué de la société et de ses applications.</w:t>
      </w:r>
    </w:p>
    <w:p w14:paraId="3C10E0EC" w14:textId="6DCFB243" w:rsidR="002F48ED" w:rsidRDefault="002F48ED" w:rsidP="008D1335">
      <w:pPr>
        <w:pStyle w:val="Titre2"/>
        <w:rPr>
          <w:lang w:val="fr-FR"/>
        </w:rPr>
      </w:pPr>
      <w:bookmarkStart w:id="6" w:name="_Toc527628123"/>
      <w:r>
        <w:rPr>
          <w:lang w:val="fr-FR"/>
        </w:rPr>
        <w:t>Acteur</w:t>
      </w:r>
      <w:r w:rsidR="00E805A9">
        <w:rPr>
          <w:lang w:val="fr-FR"/>
        </w:rPr>
        <w:t>S</w:t>
      </w:r>
      <w:r>
        <w:rPr>
          <w:lang w:val="fr-FR"/>
        </w:rPr>
        <w:t xml:space="preserve"> du projet</w:t>
      </w:r>
      <w:bookmarkEnd w:id="6"/>
      <w:r>
        <w:rPr>
          <w:lang w:val="fr-FR"/>
        </w:rPr>
        <w:t> </w:t>
      </w:r>
    </w:p>
    <w:p w14:paraId="1C922D8C" w14:textId="77777777" w:rsidR="008D1335" w:rsidRDefault="008D1335" w:rsidP="008D1335">
      <w:pPr>
        <w:pStyle w:val="Paragraphedeliste"/>
        <w:spacing w:after="0"/>
        <w:ind w:left="0"/>
        <w:rPr>
          <w:lang w:val="fr-FR"/>
        </w:rPr>
      </w:pPr>
      <w:r w:rsidRPr="008D1335">
        <w:rPr>
          <w:lang w:val="fr-FR"/>
        </w:rPr>
        <w:t xml:space="preserve">Les différents acteurs intervenant dans le projet sont : </w:t>
      </w:r>
    </w:p>
    <w:p w14:paraId="473778F0" w14:textId="6F34E30A" w:rsidR="008D1335" w:rsidRPr="008D1335" w:rsidRDefault="008D1335" w:rsidP="008D1335">
      <w:pPr>
        <w:pStyle w:val="Paragraphedeliste"/>
        <w:numPr>
          <w:ilvl w:val="0"/>
          <w:numId w:val="24"/>
        </w:numPr>
        <w:rPr>
          <w:lang w:val="fr-FR"/>
        </w:rPr>
      </w:pPr>
      <w:r w:rsidRPr="008D1335">
        <w:rPr>
          <w:lang w:val="fr-FR"/>
        </w:rPr>
        <w:t>La maîtrise d’ouvrage (MOA) ;</w:t>
      </w:r>
    </w:p>
    <w:p w14:paraId="218D5C5D" w14:textId="70627C6D" w:rsidR="008D1335" w:rsidRPr="008D1335" w:rsidRDefault="008D1335" w:rsidP="008D1335">
      <w:pPr>
        <w:pStyle w:val="Paragraphedeliste"/>
        <w:numPr>
          <w:ilvl w:val="0"/>
          <w:numId w:val="24"/>
        </w:numPr>
        <w:rPr>
          <w:lang w:val="fr-FR"/>
        </w:rPr>
      </w:pPr>
      <w:r w:rsidRPr="008D1335">
        <w:rPr>
          <w:lang w:val="fr-FR"/>
        </w:rPr>
        <w:t>La maîtrise d’œuvre (MOE)</w:t>
      </w:r>
      <w:r w:rsidR="00687BB5">
        <w:rPr>
          <w:lang w:val="fr-FR"/>
        </w:rPr>
        <w:t xml:space="preserve"> : </w:t>
      </w:r>
    </w:p>
    <w:p w14:paraId="4FB0D40A" w14:textId="7BE61ED8" w:rsidR="008D1335" w:rsidRPr="008D1335" w:rsidRDefault="008D1335" w:rsidP="008D1335">
      <w:pPr>
        <w:pStyle w:val="Titre3"/>
        <w:rPr>
          <w:lang w:val="fr-FR"/>
        </w:rPr>
      </w:pPr>
      <w:bookmarkStart w:id="7" w:name="_Toc527628124"/>
      <w:r w:rsidRPr="008D1335">
        <w:rPr>
          <w:lang w:val="fr-FR"/>
        </w:rPr>
        <w:t>La maîtrise d’ouvrage (MOA)</w:t>
      </w:r>
      <w:bookmarkEnd w:id="7"/>
    </w:p>
    <w:p w14:paraId="471A1386" w14:textId="2064DAA9" w:rsidR="008D1335" w:rsidRPr="008D1335" w:rsidRDefault="00310FB8" w:rsidP="008D1335">
      <w:pPr>
        <w:rPr>
          <w:kern w:val="0"/>
          <w:lang w:val="fr-FR"/>
        </w:rPr>
      </w:pPr>
      <w:r>
        <w:rPr>
          <w:lang w:val="fr-FR" w:eastAsia="fr-FR"/>
        </w:rPr>
        <w:t>Marion</w:t>
      </w:r>
      <w:r w:rsidR="008D1335" w:rsidRPr="008D1335">
        <w:rPr>
          <w:lang w:val="fr-FR" w:eastAsia="fr-FR"/>
        </w:rPr>
        <w:t xml:space="preserve"> agissant en tant que</w:t>
      </w:r>
      <w:r>
        <w:rPr>
          <w:lang w:val="fr-FR" w:eastAsia="fr-FR"/>
        </w:rPr>
        <w:t xml:space="preserve"> chef de projet de la société </w:t>
      </w:r>
      <w:r w:rsidR="004C674A">
        <w:rPr>
          <w:lang w:val="fr-FR"/>
        </w:rPr>
        <w:t>SAS MOHA</w:t>
      </w:r>
      <w:r>
        <w:rPr>
          <w:lang w:val="fr-FR" w:eastAsia="fr-FR"/>
        </w:rPr>
        <w:t xml:space="preserve"> a été désigné comme maitre d’ouvrage du projet.</w:t>
      </w:r>
    </w:p>
    <w:p w14:paraId="33AF3AD2" w14:textId="77777777" w:rsidR="008D1335" w:rsidRPr="008D1335" w:rsidRDefault="008D1335" w:rsidP="008D1335">
      <w:pPr>
        <w:pStyle w:val="Titre3"/>
        <w:rPr>
          <w:kern w:val="0"/>
          <w:lang w:val="fr-FR"/>
        </w:rPr>
      </w:pPr>
      <w:bookmarkStart w:id="8" w:name="_Toc319591946"/>
      <w:bookmarkStart w:id="9" w:name="_Toc527628125"/>
      <w:r w:rsidRPr="008D1335">
        <w:rPr>
          <w:lang w:val="fr-FR"/>
        </w:rPr>
        <w:t>La maîtrise d’œuvre (MOE)</w:t>
      </w:r>
      <w:bookmarkEnd w:id="8"/>
      <w:bookmarkEnd w:id="9"/>
    </w:p>
    <w:p w14:paraId="242F5788" w14:textId="0F9FCE4E" w:rsidR="00CE1ABC" w:rsidRPr="008D1335" w:rsidRDefault="00310FB8" w:rsidP="008D1335">
      <w:pPr>
        <w:autoSpaceDE w:val="0"/>
        <w:autoSpaceDN w:val="0"/>
        <w:adjustRightInd w:val="0"/>
        <w:spacing w:after="0"/>
        <w:jc w:val="both"/>
        <w:rPr>
          <w:rFonts w:cs="Calibri"/>
          <w:kern w:val="0"/>
          <w:lang w:val="fr-FR" w:eastAsia="fr-FR"/>
        </w:rPr>
      </w:pPr>
      <w:r>
        <w:rPr>
          <w:lang w:val="fr-FR" w:eastAsia="fr-FR"/>
        </w:rPr>
        <w:t xml:space="preserve">Romuald, Dorian, Farid </w:t>
      </w:r>
    </w:p>
    <w:p w14:paraId="70F2F39B" w14:textId="209DB2D1" w:rsidR="00CE1ABC" w:rsidRDefault="00CE1ABC" w:rsidP="008D1335">
      <w:pPr>
        <w:rPr>
          <w:lang w:val="fr-FR"/>
        </w:rPr>
      </w:pPr>
    </w:p>
    <w:p w14:paraId="044B727A" w14:textId="53F6A1CF" w:rsidR="008D1335" w:rsidRPr="002F48ED" w:rsidRDefault="008D1335" w:rsidP="008D1335">
      <w:pPr>
        <w:pStyle w:val="Titre2"/>
        <w:rPr>
          <w:lang w:val="fr-FR"/>
        </w:rPr>
      </w:pPr>
      <w:bookmarkStart w:id="10" w:name="_Toc527628126"/>
      <w:r>
        <w:rPr>
          <w:lang w:val="fr-FR"/>
        </w:rPr>
        <w:t>Lotissement</w:t>
      </w:r>
      <w:bookmarkEnd w:id="10"/>
    </w:p>
    <w:p w14:paraId="5D737169" w14:textId="6520293F" w:rsidR="008D1335" w:rsidRPr="002F48ED" w:rsidRDefault="00310FB8" w:rsidP="008D1335">
      <w:pPr>
        <w:rPr>
          <w:lang w:val="fr-FR"/>
        </w:rPr>
      </w:pPr>
      <w:r>
        <w:rPr>
          <w:lang w:val="fr-FR"/>
        </w:rPr>
        <w:t>Il y a un lot</w:t>
      </w:r>
    </w:p>
    <w:p w14:paraId="3F96D36A" w14:textId="2BBF3F5B" w:rsidR="007234EC" w:rsidRPr="002F48ED" w:rsidRDefault="00310FB8" w:rsidP="007234EC">
      <w:pPr>
        <w:pStyle w:val="Paragraphedeliste"/>
        <w:numPr>
          <w:ilvl w:val="0"/>
          <w:numId w:val="25"/>
        </w:numPr>
        <w:rPr>
          <w:lang w:val="fr-FR"/>
        </w:rPr>
      </w:pPr>
      <w:r>
        <w:rPr>
          <w:lang w:val="fr-FR"/>
        </w:rPr>
        <w:t>Développement de l’application.</w:t>
      </w:r>
    </w:p>
    <w:p w14:paraId="5CE1BBEA" w14:textId="77777777" w:rsidR="008D1335" w:rsidRPr="008D1335" w:rsidRDefault="008D1335" w:rsidP="008D1335">
      <w:pPr>
        <w:rPr>
          <w:lang w:val="fr-FR"/>
        </w:rPr>
      </w:pPr>
    </w:p>
    <w:p w14:paraId="3C10E101" w14:textId="13A4F052" w:rsidR="00B66026" w:rsidRPr="002F48ED" w:rsidRDefault="00B66026" w:rsidP="00B66026">
      <w:pPr>
        <w:pStyle w:val="Titre1"/>
        <w:rPr>
          <w:lang w:val="fr-FR"/>
        </w:rPr>
      </w:pPr>
      <w:bookmarkStart w:id="11" w:name="_Toc527628127"/>
      <w:r>
        <w:rPr>
          <w:lang w:val="fr-FR"/>
        </w:rPr>
        <w:lastRenderedPageBreak/>
        <w:t>Expression des besoins</w:t>
      </w:r>
      <w:bookmarkEnd w:id="11"/>
    </w:p>
    <w:p w14:paraId="3C10E102" w14:textId="26CDAEF2" w:rsidR="002F48ED" w:rsidRPr="003519CA" w:rsidRDefault="004C1FF5" w:rsidP="003519CA">
      <w:pPr>
        <w:pStyle w:val="Titre2"/>
        <w:numPr>
          <w:ilvl w:val="0"/>
          <w:numId w:val="40"/>
        </w:numPr>
        <w:rPr>
          <w:lang w:val="fr-FR"/>
        </w:rPr>
      </w:pPr>
      <w:bookmarkStart w:id="12" w:name="_Toc527628128"/>
      <w:r w:rsidRPr="003519CA">
        <w:rPr>
          <w:lang w:val="fr-FR"/>
        </w:rPr>
        <w:t>Besoin</w:t>
      </w:r>
      <w:r w:rsidR="00E85F92" w:rsidRPr="003519CA">
        <w:rPr>
          <w:lang w:val="fr-FR"/>
        </w:rPr>
        <w:t>s</w:t>
      </w:r>
      <w:r w:rsidRPr="003519CA">
        <w:rPr>
          <w:lang w:val="fr-FR"/>
        </w:rPr>
        <w:t xml:space="preserve"> exprimé</w:t>
      </w:r>
      <w:r w:rsidR="00E85F92" w:rsidRPr="003519CA">
        <w:rPr>
          <w:lang w:val="fr-FR"/>
        </w:rPr>
        <w:t>s</w:t>
      </w:r>
      <w:r w:rsidRPr="003519CA">
        <w:rPr>
          <w:lang w:val="fr-FR"/>
        </w:rPr>
        <w:t xml:space="preserve"> par le client</w:t>
      </w:r>
      <w:bookmarkEnd w:id="12"/>
    </w:p>
    <w:p w14:paraId="743E55CD" w14:textId="77777777" w:rsidR="00E85F92" w:rsidRDefault="004C1FF5" w:rsidP="00E85F92">
      <w:pPr>
        <w:rPr>
          <w:lang w:val="fr-FR"/>
        </w:rPr>
      </w:pPr>
      <w:r>
        <w:rPr>
          <w:lang w:val="fr-FR"/>
        </w:rPr>
        <w:t>Les besoins sont :</w:t>
      </w:r>
    </w:p>
    <w:p w14:paraId="6A05D549" w14:textId="73ED2EE6" w:rsidR="005B4FA1" w:rsidRDefault="005B4FA1" w:rsidP="00E85F92">
      <w:pPr>
        <w:pStyle w:val="Paragraphedeliste"/>
        <w:numPr>
          <w:ilvl w:val="0"/>
          <w:numId w:val="37"/>
        </w:numPr>
        <w:jc w:val="both"/>
        <w:rPr>
          <w:lang w:val="fr-FR"/>
        </w:rPr>
      </w:pPr>
      <w:r>
        <w:rPr>
          <w:lang w:val="fr-FR"/>
        </w:rPr>
        <w:t>Que l’application respecte les règles du Google Play store afin qu’elle puisse être publié.</w:t>
      </w:r>
    </w:p>
    <w:p w14:paraId="5CF37034" w14:textId="70258254" w:rsidR="00E85F92" w:rsidRPr="00E85F92" w:rsidRDefault="005B4FA1" w:rsidP="00E85F92">
      <w:pPr>
        <w:pStyle w:val="Paragraphedeliste"/>
        <w:numPr>
          <w:ilvl w:val="0"/>
          <w:numId w:val="37"/>
        </w:numPr>
        <w:jc w:val="both"/>
        <w:rPr>
          <w:lang w:val="fr-FR"/>
        </w:rPr>
      </w:pPr>
      <w:r>
        <w:rPr>
          <w:lang w:val="fr-FR"/>
        </w:rPr>
        <w:t>Que les clients puissent s’inscrire au service via l’application ;</w:t>
      </w:r>
    </w:p>
    <w:p w14:paraId="3C10E105" w14:textId="0C718534" w:rsidR="002F48ED" w:rsidRPr="00E85F92" w:rsidRDefault="005B4FA1" w:rsidP="00E85F92">
      <w:pPr>
        <w:pStyle w:val="Paragraphedeliste"/>
        <w:numPr>
          <w:ilvl w:val="0"/>
          <w:numId w:val="37"/>
        </w:numPr>
        <w:jc w:val="both"/>
        <w:rPr>
          <w:lang w:val="fr-FR"/>
        </w:rPr>
      </w:pPr>
      <w:r>
        <w:rPr>
          <w:lang w:val="fr-FR"/>
        </w:rPr>
        <w:t xml:space="preserve">De pouvoir renseigner un profil </w:t>
      </w:r>
      <w:r w:rsidR="00932A56">
        <w:rPr>
          <w:lang w:val="fr-FR"/>
        </w:rPr>
        <w:t>avec les intérêts</w:t>
      </w:r>
      <w:r w:rsidR="004C674A">
        <w:rPr>
          <w:lang w:val="fr-FR"/>
        </w:rPr>
        <w:t xml:space="preserve"> </w:t>
      </w:r>
      <w:r w:rsidR="00E85F92">
        <w:rPr>
          <w:lang w:val="fr-FR"/>
        </w:rPr>
        <w:t>;</w:t>
      </w:r>
    </w:p>
    <w:p w14:paraId="20866BE6" w14:textId="26C4CFEC" w:rsidR="00E85F92" w:rsidRDefault="00932A56" w:rsidP="00E85F92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>De pouvoir déclaré via son profil et le rendre publique ou privé le besoin souhaité ou l’offre proposé</w:t>
      </w:r>
      <w:r w:rsidR="00E85F92">
        <w:rPr>
          <w:lang w:val="fr-FR"/>
        </w:rPr>
        <w:t> ;</w:t>
      </w:r>
    </w:p>
    <w:p w14:paraId="67696121" w14:textId="37B69B44" w:rsidR="00DD482A" w:rsidRPr="00E85F92" w:rsidRDefault="00DD482A" w:rsidP="00E85F92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 xml:space="preserve">L’intégration d’un service de paiement en ligne sans contact via </w:t>
      </w:r>
      <w:proofErr w:type="gramStart"/>
      <w:r>
        <w:rPr>
          <w:lang w:val="fr-FR"/>
        </w:rPr>
        <w:t>smartphone .</w:t>
      </w:r>
      <w:proofErr w:type="gramEnd"/>
    </w:p>
    <w:p w14:paraId="100EC972" w14:textId="64AD5B44" w:rsidR="00643486" w:rsidRDefault="00643486" w:rsidP="00643486">
      <w:pPr>
        <w:spacing w:before="0" w:line="259" w:lineRule="auto"/>
        <w:rPr>
          <w:lang w:val="fr-FR"/>
        </w:rPr>
      </w:pPr>
    </w:p>
    <w:p w14:paraId="6993368A" w14:textId="2FB140BB" w:rsidR="00643486" w:rsidRPr="00A06248" w:rsidRDefault="00643486" w:rsidP="00970B2A">
      <w:pPr>
        <w:pStyle w:val="Titre2"/>
        <w:rPr>
          <w:lang w:val="fr-FR"/>
        </w:rPr>
      </w:pPr>
      <w:bookmarkStart w:id="13" w:name="_Toc527628129"/>
      <w:r w:rsidRPr="00A06248">
        <w:rPr>
          <w:lang w:val="fr-FR"/>
        </w:rPr>
        <w:t>F</w:t>
      </w:r>
      <w:r w:rsidR="00404DD3">
        <w:rPr>
          <w:lang w:val="fr-FR"/>
        </w:rPr>
        <w:t>onctionnalites</w:t>
      </w:r>
      <w:r w:rsidR="00C64E5E" w:rsidRPr="00A06248">
        <w:rPr>
          <w:lang w:val="fr-FR"/>
        </w:rPr>
        <w:t xml:space="preserve"> attendues</w:t>
      </w:r>
      <w:bookmarkEnd w:id="13"/>
      <w:r w:rsidR="00C64E5E" w:rsidRPr="00A06248">
        <w:rPr>
          <w:lang w:val="fr-FR"/>
        </w:rPr>
        <w:t xml:space="preserve"> </w:t>
      </w:r>
    </w:p>
    <w:p w14:paraId="3C10E108" w14:textId="4524E6F9" w:rsidR="000D6BDD" w:rsidRPr="000D6BDD" w:rsidRDefault="000D6BDD" w:rsidP="000D6BDD">
      <w:pPr>
        <w:pStyle w:val="Titre3"/>
        <w:rPr>
          <w:rFonts w:ascii="Calibri" w:eastAsia="Times New Roman" w:hAnsi="Calibri" w:cs="Times New Roman"/>
          <w:color w:val="auto"/>
          <w:lang w:val="fr-FR" w:eastAsia="fr-FR"/>
        </w:rPr>
      </w:pPr>
      <w:bookmarkStart w:id="14" w:name="_Toc527628130"/>
      <w:r w:rsidRPr="000D6BDD">
        <w:rPr>
          <w:rFonts w:eastAsia="Times New Roman"/>
          <w:shd w:val="clear" w:color="auto" w:fill="F9F9F9"/>
          <w:lang w:val="fr-FR" w:eastAsia="fr-FR"/>
        </w:rPr>
        <w:t xml:space="preserve">Fonction principale : </w:t>
      </w:r>
      <w:r w:rsidR="00DD482A">
        <w:rPr>
          <w:rFonts w:eastAsia="Times New Roman"/>
          <w:shd w:val="clear" w:color="auto" w:fill="F9F9F9"/>
          <w:lang w:val="fr-FR" w:eastAsia="fr-FR"/>
        </w:rPr>
        <w:t>Enrôler des utilisateurs</w:t>
      </w:r>
      <w:bookmarkEnd w:id="14"/>
    </w:p>
    <w:p w14:paraId="3C10E109" w14:textId="77777777" w:rsidR="000D6BDD" w:rsidRPr="000D6BDD" w:rsidRDefault="000D6BDD" w:rsidP="000D6BDD">
      <w:pPr>
        <w:rPr>
          <w:rFonts w:ascii="Calibri" w:hAnsi="Calibri" w:cs="Times New Roman"/>
          <w:color w:val="auto"/>
          <w:lang w:val="fr-FR" w:eastAsia="fr-FR"/>
        </w:rPr>
      </w:pPr>
      <w:r w:rsidRPr="000D6BDD">
        <w:rPr>
          <w:rFonts w:ascii="Calibri" w:hAnsi="Calibri" w:cs="Times New Roman"/>
          <w:color w:val="auto"/>
          <w:lang w:val="fr-FR" w:eastAsia="fr-FR"/>
        </w:rPr>
        <w:t xml:space="preserve">Sous-fonctions : </w:t>
      </w:r>
    </w:p>
    <w:p w14:paraId="3C10E10A" w14:textId="28089AE5" w:rsidR="000D6BDD" w:rsidRPr="00D17351" w:rsidRDefault="00DD482A" w:rsidP="00D17351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>Pouvoir s’inscrire via l’application</w:t>
      </w:r>
    </w:p>
    <w:p w14:paraId="567474DE" w14:textId="2BF86901" w:rsidR="0037212F" w:rsidRPr="00D17351" w:rsidRDefault="00DD482A" w:rsidP="00D17351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>Avoir un profil associé au</w:t>
      </w:r>
      <w:r w:rsidR="008F5B65">
        <w:rPr>
          <w:lang w:val="fr-FR"/>
        </w:rPr>
        <w:t>x</w:t>
      </w:r>
      <w:r>
        <w:rPr>
          <w:lang w:val="fr-FR"/>
        </w:rPr>
        <w:t xml:space="preserve"> comptes utilisateurs</w:t>
      </w:r>
    </w:p>
    <w:p w14:paraId="0F457556" w14:textId="77777777" w:rsidR="00DD482A" w:rsidRPr="000D6BDD" w:rsidRDefault="00DD482A" w:rsidP="00DD482A">
      <w:pPr>
        <w:pStyle w:val="Titre3"/>
        <w:rPr>
          <w:rFonts w:ascii="Calibri" w:eastAsia="Times New Roman" w:hAnsi="Calibri" w:cs="Times New Roman"/>
          <w:color w:val="auto"/>
          <w:lang w:val="fr-FR" w:eastAsia="fr-FR"/>
        </w:rPr>
      </w:pPr>
      <w:bookmarkStart w:id="15" w:name="_Toc527628131"/>
      <w:r w:rsidRPr="000D6BDD">
        <w:rPr>
          <w:rFonts w:eastAsia="Times New Roman"/>
          <w:shd w:val="clear" w:color="auto" w:fill="F9F9F9"/>
          <w:lang w:val="fr-FR" w:eastAsia="fr-FR"/>
        </w:rPr>
        <w:t xml:space="preserve">Fonction principale : </w:t>
      </w:r>
      <w:r>
        <w:rPr>
          <w:rFonts w:eastAsia="Times New Roman"/>
          <w:shd w:val="clear" w:color="auto" w:fill="F9F9F9"/>
          <w:lang w:val="fr-FR" w:eastAsia="fr-FR"/>
        </w:rPr>
        <w:t>Géolocalisation</w:t>
      </w:r>
      <w:bookmarkEnd w:id="15"/>
    </w:p>
    <w:p w14:paraId="76B32D25" w14:textId="77777777" w:rsidR="00DD482A" w:rsidRPr="000D6BDD" w:rsidRDefault="00DD482A" w:rsidP="00DD482A">
      <w:pPr>
        <w:rPr>
          <w:rFonts w:ascii="Calibri" w:hAnsi="Calibri" w:cs="Times New Roman"/>
          <w:color w:val="auto"/>
          <w:lang w:val="fr-FR" w:eastAsia="fr-FR"/>
        </w:rPr>
      </w:pPr>
      <w:r w:rsidRPr="000D6BDD">
        <w:rPr>
          <w:rFonts w:ascii="Calibri" w:hAnsi="Calibri" w:cs="Times New Roman"/>
          <w:color w:val="auto"/>
          <w:lang w:val="fr-FR" w:eastAsia="fr-FR"/>
        </w:rPr>
        <w:t xml:space="preserve">Sous-fonctions : </w:t>
      </w:r>
    </w:p>
    <w:p w14:paraId="52D7DA87" w14:textId="77777777" w:rsidR="00DD482A" w:rsidRPr="00D17351" w:rsidRDefault="00DD482A" w:rsidP="00DD482A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>Être géolocaliser via son smartphone</w:t>
      </w:r>
    </w:p>
    <w:p w14:paraId="3DE75113" w14:textId="771F99C7" w:rsidR="00DD482A" w:rsidRDefault="00DD482A" w:rsidP="00DD482A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>Pouvoir Géolocaliser les autres utilisateurs</w:t>
      </w:r>
    </w:p>
    <w:p w14:paraId="125B5A50" w14:textId="5DF47B71" w:rsidR="00DD482A" w:rsidRDefault="00DD482A" w:rsidP="00DD482A">
      <w:pPr>
        <w:spacing w:before="0" w:line="259" w:lineRule="auto"/>
        <w:jc w:val="both"/>
        <w:rPr>
          <w:lang w:val="fr-FR"/>
        </w:rPr>
      </w:pPr>
    </w:p>
    <w:p w14:paraId="6E791DB0" w14:textId="7D1BE00B" w:rsidR="00DD482A" w:rsidRPr="000D6BDD" w:rsidRDefault="00DD482A" w:rsidP="00DD482A">
      <w:pPr>
        <w:pStyle w:val="Titre3"/>
        <w:rPr>
          <w:rFonts w:ascii="Calibri" w:eastAsia="Times New Roman" w:hAnsi="Calibri" w:cs="Times New Roman"/>
          <w:color w:val="auto"/>
          <w:lang w:val="fr-FR" w:eastAsia="fr-FR"/>
        </w:rPr>
      </w:pPr>
      <w:bookmarkStart w:id="16" w:name="_Toc527628132"/>
      <w:r w:rsidRPr="000D6BDD">
        <w:rPr>
          <w:rFonts w:eastAsia="Times New Roman"/>
          <w:shd w:val="clear" w:color="auto" w:fill="F9F9F9"/>
          <w:lang w:val="fr-FR" w:eastAsia="fr-FR"/>
        </w:rPr>
        <w:t xml:space="preserve">Fonction principale : </w:t>
      </w:r>
      <w:r>
        <w:rPr>
          <w:rFonts w:eastAsia="Times New Roman"/>
          <w:shd w:val="clear" w:color="auto" w:fill="F9F9F9"/>
          <w:lang w:val="fr-FR" w:eastAsia="fr-FR"/>
        </w:rPr>
        <w:t>Dialoguer</w:t>
      </w:r>
      <w:bookmarkEnd w:id="16"/>
    </w:p>
    <w:p w14:paraId="3774E804" w14:textId="77777777" w:rsidR="00DD482A" w:rsidRPr="000D6BDD" w:rsidRDefault="00DD482A" w:rsidP="00DD482A">
      <w:pPr>
        <w:rPr>
          <w:rFonts w:ascii="Calibri" w:hAnsi="Calibri" w:cs="Times New Roman"/>
          <w:color w:val="auto"/>
          <w:lang w:val="fr-FR" w:eastAsia="fr-FR"/>
        </w:rPr>
      </w:pPr>
      <w:r w:rsidRPr="000D6BDD">
        <w:rPr>
          <w:rFonts w:ascii="Calibri" w:hAnsi="Calibri" w:cs="Times New Roman"/>
          <w:color w:val="auto"/>
          <w:lang w:val="fr-FR" w:eastAsia="fr-FR"/>
        </w:rPr>
        <w:t xml:space="preserve">Sous-fonctions : </w:t>
      </w:r>
    </w:p>
    <w:p w14:paraId="1AF5BDB1" w14:textId="5DE4D5FC" w:rsidR="00DD482A" w:rsidRDefault="00DD482A" w:rsidP="00DD482A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>Pouvoir échanger avec les utilisateurs proches de soit concordant entre offre et demande</w:t>
      </w:r>
    </w:p>
    <w:p w14:paraId="2EF20668" w14:textId="60B19CB6" w:rsidR="00D23448" w:rsidRPr="00D17351" w:rsidRDefault="00D23448" w:rsidP="00DD482A">
      <w:pPr>
        <w:pStyle w:val="Paragraphedeliste"/>
        <w:numPr>
          <w:ilvl w:val="0"/>
          <w:numId w:val="37"/>
        </w:numPr>
        <w:spacing w:before="0" w:line="259" w:lineRule="auto"/>
        <w:jc w:val="both"/>
        <w:rPr>
          <w:lang w:val="fr-FR"/>
        </w:rPr>
      </w:pPr>
      <w:r>
        <w:rPr>
          <w:lang w:val="fr-FR"/>
        </w:rPr>
        <w:t xml:space="preserve">Avoir une liste de contact privé et pouvoir </w:t>
      </w:r>
      <w:proofErr w:type="gramStart"/>
      <w:r>
        <w:rPr>
          <w:lang w:val="fr-FR"/>
        </w:rPr>
        <w:t>dialogué</w:t>
      </w:r>
      <w:proofErr w:type="gramEnd"/>
      <w:r>
        <w:rPr>
          <w:lang w:val="fr-FR"/>
        </w:rPr>
        <w:t xml:space="preserve"> avec eux quel que soit l’emplacement géographique</w:t>
      </w:r>
    </w:p>
    <w:p w14:paraId="5F7E08A3" w14:textId="77777777" w:rsidR="00C1582F" w:rsidRDefault="00C1582F" w:rsidP="002F48ED">
      <w:pPr>
        <w:rPr>
          <w:rStyle w:val="Titre2Car"/>
          <w:lang w:val="fr-FR"/>
        </w:rPr>
      </w:pPr>
    </w:p>
    <w:p w14:paraId="3C10E115" w14:textId="5EE74A83" w:rsidR="000D6BDD" w:rsidRDefault="002F48ED" w:rsidP="003519CA">
      <w:pPr>
        <w:pStyle w:val="Titre2"/>
        <w:rPr>
          <w:lang w:val="fr-FR"/>
        </w:rPr>
      </w:pPr>
      <w:bookmarkStart w:id="17" w:name="_Toc527628133"/>
      <w:r w:rsidRPr="000D6BDD">
        <w:rPr>
          <w:rStyle w:val="Titre2Car"/>
          <w:lang w:val="fr-FR"/>
        </w:rPr>
        <w:t>Analyse fonctionnelle</w:t>
      </w:r>
      <w:bookmarkEnd w:id="17"/>
      <w:r w:rsidRPr="002F48ED">
        <w:rPr>
          <w:lang w:val="fr-FR"/>
        </w:rPr>
        <w:t xml:space="preserve"> </w:t>
      </w:r>
    </w:p>
    <w:p w14:paraId="40781CEE" w14:textId="02EC8F2D" w:rsidR="00616F8B" w:rsidRPr="00616F8B" w:rsidRDefault="00EE44CD" w:rsidP="00616F8B">
      <w:pPr>
        <w:pStyle w:val="Titre3"/>
        <w:rPr>
          <w:rFonts w:eastAsia="Times New Roman"/>
          <w:shd w:val="clear" w:color="auto" w:fill="F9F9F9"/>
          <w:lang w:val="fr-FR" w:eastAsia="fr-FR"/>
        </w:rPr>
      </w:pPr>
      <w:bookmarkStart w:id="18" w:name="_Toc527628134"/>
      <w:r>
        <w:rPr>
          <w:rFonts w:eastAsia="Times New Roman"/>
          <w:shd w:val="clear" w:color="auto" w:fill="F9F9F9"/>
          <w:lang w:val="fr-FR" w:eastAsia="fr-FR"/>
        </w:rPr>
        <w:t>Enrôler des utilisateurs</w:t>
      </w:r>
      <w:bookmarkEnd w:id="18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D6BDD" w:rsidRPr="00A06248" w14:paraId="3C10E117" w14:textId="77777777" w:rsidTr="006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C10E116" w14:textId="68819826" w:rsidR="000D6BDD" w:rsidRPr="000D6BDD" w:rsidRDefault="000D6BDD" w:rsidP="00616F8B">
            <w:pPr>
              <w:rPr>
                <w:lang w:val="fr-FR"/>
              </w:rPr>
            </w:pPr>
            <w:r>
              <w:rPr>
                <w:lang w:val="fr-FR"/>
              </w:rPr>
              <w:t>Service</w:t>
            </w:r>
            <w:r w:rsidRPr="000D6BDD">
              <w:rPr>
                <w:lang w:val="fr-FR"/>
              </w:rPr>
              <w:t xml:space="preserve"> : </w:t>
            </w:r>
            <w:r w:rsidR="00EE44CD" w:rsidRPr="00EE44CD">
              <w:rPr>
                <w:lang w:val="fr-FR"/>
              </w:rPr>
              <w:t>s’inscrire via l’application</w:t>
            </w:r>
          </w:p>
        </w:tc>
      </w:tr>
      <w:tr w:rsidR="000D6BDD" w:rsidRPr="00A06248" w14:paraId="3C10E11A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18" w14:textId="77777777" w:rsidR="000D6BDD" w:rsidRDefault="000D6BDD" w:rsidP="000D6BDD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3C10E119" w14:textId="07541541" w:rsidR="000D6BDD" w:rsidRPr="000D6BDD" w:rsidRDefault="00EE44CD" w:rsidP="000D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Que chaque utilisateur le souhaitant puisse s’inscrire via l’application</w:t>
            </w:r>
          </w:p>
        </w:tc>
      </w:tr>
      <w:tr w:rsidR="000D6BDD" w:rsidRPr="00A06248" w14:paraId="3C10E11D" w14:textId="77777777" w:rsidTr="00616F8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1B" w14:textId="77777777" w:rsidR="000D6BDD" w:rsidRDefault="000D6BDD" w:rsidP="000D6BDD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3C10E11C" w14:textId="507E7BA8" w:rsidR="000D6BDD" w:rsidRPr="000D6BDD" w:rsidRDefault="00EE44CD" w:rsidP="000D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Les utilisateurs doivent pouvoir s’inscrire juste à l’aide de l’application avec validation par mail du compte</w:t>
            </w:r>
          </w:p>
        </w:tc>
      </w:tr>
      <w:tr w:rsidR="000D6BDD" w:rsidRPr="00CC13A5" w14:paraId="3C10E120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1E" w14:textId="77777777" w:rsidR="000D6BDD" w:rsidRDefault="000D6BDD" w:rsidP="000D6BDD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3C10E11F" w14:textId="3E443254" w:rsidR="000D6BDD" w:rsidRPr="000D6BDD" w:rsidRDefault="00EE44CD" w:rsidP="000D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Toute personne ne possédant pas un email valide</w:t>
            </w:r>
            <w:r w:rsidR="00A45FE0">
              <w:rPr>
                <w:lang w:val="fr-FR"/>
              </w:rPr>
              <w:t xml:space="preserve"> et n’acceptant pas les CGU</w:t>
            </w:r>
            <w:r>
              <w:rPr>
                <w:lang w:val="fr-FR"/>
              </w:rPr>
              <w:t xml:space="preserve"> ne peut s’inscrire.</w:t>
            </w:r>
          </w:p>
        </w:tc>
      </w:tr>
      <w:tr w:rsidR="000D6BDD" w14:paraId="3C10E123" w14:textId="77777777" w:rsidTr="00616F8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21" w14:textId="77777777" w:rsidR="000D6BDD" w:rsidRDefault="000D6BDD" w:rsidP="000D6BDD">
            <w:pPr>
              <w:rPr>
                <w:lang w:val="fr-FR"/>
              </w:rPr>
            </w:pPr>
            <w:proofErr w:type="spellStart"/>
            <w:r>
              <w:lastRenderedPageBreak/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3C10E122" w14:textId="7FA68ABE" w:rsidR="000D6BDD" w:rsidRDefault="000D6BDD" w:rsidP="000D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 w:rsidR="00154484">
              <w:t xml:space="preserve"> </w:t>
            </w:r>
            <w:proofErr w:type="spellStart"/>
            <w:r w:rsidR="00C1582F">
              <w:t>T</w:t>
            </w:r>
            <w:r w:rsidR="00154484">
              <w:t>rès</w:t>
            </w:r>
            <w:proofErr w:type="spellEnd"/>
            <w:r>
              <w:t xml:space="preserve"> haute</w:t>
            </w:r>
          </w:p>
        </w:tc>
      </w:tr>
    </w:tbl>
    <w:p w14:paraId="5CDEA058" w14:textId="41AA4188" w:rsidR="002C2600" w:rsidRDefault="002C2600" w:rsidP="002F48ED">
      <w:pPr>
        <w:rPr>
          <w:lang w:val="fr-FR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154484" w:rsidRPr="00A06248" w14:paraId="51A16480" w14:textId="77777777" w:rsidTr="006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78A59BC" w14:textId="6B9771DF" w:rsidR="00154484" w:rsidRPr="000D6BDD" w:rsidRDefault="00154484" w:rsidP="00616F8B">
            <w:pPr>
              <w:rPr>
                <w:lang w:val="fr-FR"/>
              </w:rPr>
            </w:pPr>
            <w:r>
              <w:rPr>
                <w:lang w:val="fr-FR"/>
              </w:rPr>
              <w:t>Service</w:t>
            </w:r>
            <w:r w:rsidRPr="000D6BDD">
              <w:rPr>
                <w:lang w:val="fr-FR"/>
              </w:rPr>
              <w:t xml:space="preserve"> : </w:t>
            </w:r>
            <w:r w:rsidR="00EE44CD">
              <w:rPr>
                <w:lang w:val="fr-FR"/>
              </w:rPr>
              <w:t xml:space="preserve"> </w:t>
            </w:r>
            <w:r w:rsidR="00EE44CD" w:rsidRPr="00EE44CD">
              <w:rPr>
                <w:lang w:val="fr-FR"/>
              </w:rPr>
              <w:t>Avoir un profil associé au</w:t>
            </w:r>
            <w:r w:rsidR="008F5B65">
              <w:rPr>
                <w:lang w:val="fr-FR"/>
              </w:rPr>
              <w:t>x</w:t>
            </w:r>
            <w:r w:rsidR="00EE44CD" w:rsidRPr="00EE44CD">
              <w:rPr>
                <w:lang w:val="fr-FR"/>
              </w:rPr>
              <w:t xml:space="preserve"> comptes utilisateurs</w:t>
            </w:r>
          </w:p>
        </w:tc>
      </w:tr>
      <w:tr w:rsidR="00154484" w:rsidRPr="00A06248" w14:paraId="5BA384A1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996F39" w14:textId="77777777" w:rsidR="00154484" w:rsidRDefault="00154484" w:rsidP="00616F8B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144CA6B1" w14:textId="27E4FC88" w:rsidR="00154484" w:rsidRPr="000D6BDD" w:rsidRDefault="00EE44CD" w:rsidP="0061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Pouvoir renseigner des informations personnelles</w:t>
            </w:r>
          </w:p>
        </w:tc>
      </w:tr>
      <w:tr w:rsidR="00154484" w:rsidRPr="00A06248" w14:paraId="14F231F9" w14:textId="77777777" w:rsidTr="00616F8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B23F466" w14:textId="77777777" w:rsidR="00154484" w:rsidRDefault="00154484" w:rsidP="00616F8B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1D63B3B7" w14:textId="419E26F3" w:rsidR="00154484" w:rsidRPr="000D6BDD" w:rsidRDefault="00EE44CD" w:rsidP="0061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Renseigner des informations personnelles, Age, </w:t>
            </w:r>
            <w:proofErr w:type="spellStart"/>
            <w:proofErr w:type="gramStart"/>
            <w:r>
              <w:rPr>
                <w:lang w:val="fr-FR"/>
              </w:rPr>
              <w:t>Sexe,</w:t>
            </w:r>
            <w:r w:rsidR="008F5B65">
              <w:rPr>
                <w:lang w:val="fr-FR"/>
              </w:rPr>
              <w:t>photo</w:t>
            </w:r>
            <w:proofErr w:type="spellEnd"/>
            <w:proofErr w:type="gramEnd"/>
            <w:r w:rsidR="008F5B65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r w:rsidR="008F5B65">
              <w:rPr>
                <w:lang w:val="fr-FR"/>
              </w:rPr>
              <w:t>l</w:t>
            </w:r>
            <w:r>
              <w:rPr>
                <w:lang w:val="fr-FR"/>
              </w:rPr>
              <w:t>ieu fréquenté régulièrement, Centre d’intérêt.</w:t>
            </w:r>
          </w:p>
        </w:tc>
      </w:tr>
      <w:tr w:rsidR="00154484" w:rsidRPr="00A06248" w14:paraId="6A187431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A73E3AB" w14:textId="77777777" w:rsidR="00154484" w:rsidRDefault="00154484" w:rsidP="00616F8B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3AF1D22A" w14:textId="7AC97C2A" w:rsidR="00154484" w:rsidRPr="000D6BDD" w:rsidRDefault="008F5B65" w:rsidP="00616F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Chaque information doit pouvoir être au choix de l’utilisateur publique ou privé</w:t>
            </w:r>
          </w:p>
        </w:tc>
      </w:tr>
      <w:tr w:rsidR="00154484" w14:paraId="1D533CE1" w14:textId="77777777" w:rsidTr="00616F8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2E5AF6" w14:textId="77777777" w:rsidR="00154484" w:rsidRDefault="00154484" w:rsidP="00616F8B">
            <w:pPr>
              <w:rPr>
                <w:lang w:val="fr-FR"/>
              </w:rPr>
            </w:pPr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58645D11" w14:textId="747793E3" w:rsidR="00154484" w:rsidRDefault="00154484" w:rsidP="00616F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 w:rsidR="00A65E2D">
              <w:t xml:space="preserve"> </w:t>
            </w:r>
            <w:proofErr w:type="spellStart"/>
            <w:r w:rsidR="00A65E2D">
              <w:t>Très</w:t>
            </w:r>
            <w:proofErr w:type="spellEnd"/>
            <w:r>
              <w:t xml:space="preserve"> Haute</w:t>
            </w:r>
          </w:p>
        </w:tc>
      </w:tr>
    </w:tbl>
    <w:p w14:paraId="11CA1A73" w14:textId="2A05AB46" w:rsidR="00A00F57" w:rsidRPr="008F5B65" w:rsidRDefault="008F5B65" w:rsidP="00616F8B">
      <w:pPr>
        <w:pStyle w:val="Titre3"/>
        <w:rPr>
          <w:rFonts w:eastAsia="Times New Roman"/>
          <w:shd w:val="clear" w:color="auto" w:fill="F9F9F9"/>
          <w:lang w:val="fr-FR" w:eastAsia="fr-FR"/>
        </w:rPr>
      </w:pPr>
      <w:bookmarkStart w:id="19" w:name="_Toc527628135"/>
      <w:r>
        <w:rPr>
          <w:rFonts w:eastAsia="Times New Roman"/>
          <w:shd w:val="clear" w:color="auto" w:fill="F9F9F9"/>
          <w:lang w:val="fr-FR" w:eastAsia="fr-FR"/>
        </w:rPr>
        <w:t>Géolocalisation</w:t>
      </w:r>
      <w:bookmarkEnd w:id="19"/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F66815" w:rsidRPr="00A06248" w14:paraId="39724F4E" w14:textId="77777777" w:rsidTr="006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4862625" w14:textId="4A610449" w:rsidR="00F66815" w:rsidRPr="000D6BDD" w:rsidRDefault="00F66815" w:rsidP="00616F8B">
            <w:pPr>
              <w:rPr>
                <w:lang w:val="fr-FR"/>
              </w:rPr>
            </w:pPr>
            <w:r w:rsidRPr="00616F8B">
              <w:rPr>
                <w:lang w:val="fr-FR"/>
              </w:rPr>
              <w:t>Service : </w:t>
            </w:r>
            <w:r w:rsidR="008F5B65">
              <w:rPr>
                <w:lang w:val="fr-FR"/>
              </w:rPr>
              <w:t xml:space="preserve"> </w:t>
            </w:r>
            <w:r w:rsidR="008F5B65" w:rsidRPr="008F5B65">
              <w:rPr>
                <w:lang w:val="fr-FR"/>
              </w:rPr>
              <w:t>Être géolocaliser via son smartphone</w:t>
            </w:r>
          </w:p>
        </w:tc>
      </w:tr>
      <w:tr w:rsidR="00F66815" w:rsidRPr="00A06248" w14:paraId="234DA7EB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1593275" w14:textId="77777777" w:rsidR="00F66815" w:rsidRDefault="00F66815" w:rsidP="003519CA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05F1AB84" w14:textId="5CEC1A4E" w:rsidR="00F66815" w:rsidRPr="000D6BDD" w:rsidRDefault="008F5B65" w:rsidP="0035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Pouvoir voir et être vu par les utilisateurs proches de soit</w:t>
            </w:r>
          </w:p>
        </w:tc>
      </w:tr>
      <w:tr w:rsidR="00F66815" w:rsidRPr="00A06248" w14:paraId="69A99452" w14:textId="77777777" w:rsidTr="00616F8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52FA85A" w14:textId="77777777" w:rsidR="00F66815" w:rsidRDefault="00F66815" w:rsidP="003519CA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405A7790" w14:textId="1CBCFDC5" w:rsidR="00F66815" w:rsidRPr="000D6BDD" w:rsidRDefault="008F5B65" w:rsidP="00CC13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L’application doit être capable d’utiliser la puce GPS du téléphone pour renseigner l’emplacement des utilisateurs en temps réel</w:t>
            </w:r>
          </w:p>
        </w:tc>
      </w:tr>
      <w:tr w:rsidR="00A00F57" w:rsidRPr="00A06248" w14:paraId="1CE9E8FF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29ABF2CB" w14:textId="77777777" w:rsidR="00A00F57" w:rsidRDefault="00A00F57" w:rsidP="00A00F57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448E29E4" w14:textId="7B376ECE" w:rsidR="00A00F57" w:rsidRPr="000D6BDD" w:rsidRDefault="008F5B65" w:rsidP="00CC13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Cela nécessite que l’utilisateur accepte d’être géolocaliser et que le smartphone soit équipé d’une puce GPS</w:t>
            </w:r>
          </w:p>
        </w:tc>
      </w:tr>
      <w:tr w:rsidR="00F66815" w14:paraId="238E921E" w14:textId="77777777" w:rsidTr="00616F8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49C37F5" w14:textId="77777777" w:rsidR="00F66815" w:rsidRDefault="00F66815" w:rsidP="003519CA">
            <w:pPr>
              <w:rPr>
                <w:lang w:val="fr-FR"/>
              </w:rPr>
            </w:pPr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081B8A20" w14:textId="77777777" w:rsidR="00F66815" w:rsidRDefault="00F66815" w:rsidP="0035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>
              <w:t xml:space="preserve"> Haute</w:t>
            </w:r>
          </w:p>
        </w:tc>
      </w:tr>
    </w:tbl>
    <w:p w14:paraId="389EE18E" w14:textId="65281064" w:rsidR="00F66815" w:rsidRDefault="00F66815" w:rsidP="002F48ED">
      <w:pPr>
        <w:rPr>
          <w:lang w:val="fr-FR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6E52D7" w:rsidRPr="00A06248" w14:paraId="3D4A878D" w14:textId="77777777" w:rsidTr="006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4946D447" w14:textId="78C64755" w:rsidR="006E52D7" w:rsidRPr="000D6BDD" w:rsidRDefault="006E52D7" w:rsidP="003519CA">
            <w:pPr>
              <w:rPr>
                <w:lang w:val="fr-FR"/>
              </w:rPr>
            </w:pPr>
            <w:r>
              <w:rPr>
                <w:lang w:val="fr-FR"/>
              </w:rPr>
              <w:t>Service</w:t>
            </w:r>
            <w:r w:rsidRPr="000D6BDD">
              <w:rPr>
                <w:lang w:val="fr-FR"/>
              </w:rPr>
              <w:t xml:space="preserve"> : </w:t>
            </w:r>
            <w:r w:rsidR="008F5B65">
              <w:rPr>
                <w:lang w:val="fr-FR"/>
              </w:rPr>
              <w:t xml:space="preserve"> </w:t>
            </w:r>
            <w:r w:rsidR="008F5B65" w:rsidRPr="008F5B65">
              <w:rPr>
                <w:lang w:val="fr-FR"/>
              </w:rPr>
              <w:t>Pouvoir Géolocaliser les autres utilisateurs</w:t>
            </w:r>
            <w:bookmarkStart w:id="20" w:name="_GoBack"/>
            <w:bookmarkEnd w:id="20"/>
          </w:p>
        </w:tc>
      </w:tr>
      <w:tr w:rsidR="006E52D7" w:rsidRPr="00A06248" w14:paraId="32FB13C9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F3F0B4E" w14:textId="77777777" w:rsidR="006E52D7" w:rsidRDefault="006E52D7" w:rsidP="003519CA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60A19C6E" w14:textId="6BE84DE7" w:rsidR="006E52D7" w:rsidRPr="000D6BDD" w:rsidRDefault="00BA59CE" w:rsidP="0035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Savoir quels </w:t>
            </w:r>
            <w:r w:rsidR="002C41A2">
              <w:rPr>
                <w:lang w:val="fr-FR"/>
              </w:rPr>
              <w:t>sont les utilisateurs proches de soit</w:t>
            </w:r>
          </w:p>
        </w:tc>
      </w:tr>
      <w:tr w:rsidR="006E52D7" w:rsidRPr="00A06248" w14:paraId="1DFE9D45" w14:textId="77777777" w:rsidTr="00616F8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532C81B" w14:textId="77777777" w:rsidR="006E52D7" w:rsidRDefault="006E52D7" w:rsidP="003519CA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68339596" w14:textId="6FAEB5DE" w:rsidR="006E52D7" w:rsidRPr="000D6BDD" w:rsidRDefault="002C41A2" w:rsidP="0035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Une liste de profil </w:t>
            </w:r>
            <w:r w:rsidR="00062403">
              <w:rPr>
                <w:lang w:val="fr-FR"/>
              </w:rPr>
              <w:t xml:space="preserve">offrant </w:t>
            </w:r>
            <w:r>
              <w:rPr>
                <w:lang w:val="fr-FR"/>
              </w:rPr>
              <w:t>proche de soit géographiquement est mise à jour toute les minutes.</w:t>
            </w:r>
          </w:p>
        </w:tc>
      </w:tr>
      <w:tr w:rsidR="006E52D7" w:rsidRPr="00A06248" w14:paraId="46C1EA56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BE42A9F" w14:textId="77777777" w:rsidR="006E52D7" w:rsidRDefault="006E52D7" w:rsidP="003519CA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0B43E557" w14:textId="0A6023AE" w:rsidR="006E52D7" w:rsidRPr="000D6BDD" w:rsidRDefault="002C41A2" w:rsidP="0035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Cela nécessite la fonction GPS du smartphone et un accès au réseau mobile ou Wifi pour récupérer les informations des autres utilisateurs</w:t>
            </w:r>
          </w:p>
        </w:tc>
      </w:tr>
      <w:tr w:rsidR="006E52D7" w14:paraId="4C5E9FDF" w14:textId="77777777" w:rsidTr="00616F8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847B3C5" w14:textId="77777777" w:rsidR="006E52D7" w:rsidRDefault="006E52D7" w:rsidP="003519CA">
            <w:pPr>
              <w:rPr>
                <w:lang w:val="fr-FR"/>
              </w:rPr>
            </w:pPr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11C84DD5" w14:textId="77777777" w:rsidR="006E52D7" w:rsidRDefault="006E52D7" w:rsidP="0035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>
              <w:t xml:space="preserve"> Haute</w:t>
            </w:r>
          </w:p>
        </w:tc>
      </w:tr>
    </w:tbl>
    <w:p w14:paraId="09EC4CB1" w14:textId="4DE8EDEE" w:rsidR="006E52D7" w:rsidRDefault="006E52D7" w:rsidP="002F48ED">
      <w:pPr>
        <w:rPr>
          <w:lang w:val="fr-FR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62403" w:rsidRPr="000D6BDD" w14:paraId="2A7F675C" w14:textId="77777777" w:rsidTr="00B51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23EF32DF" w14:textId="2C89716F" w:rsidR="00062403" w:rsidRPr="000D6BDD" w:rsidRDefault="00062403" w:rsidP="00B51EBA">
            <w:pPr>
              <w:rPr>
                <w:lang w:val="fr-FR"/>
              </w:rPr>
            </w:pPr>
            <w:r>
              <w:rPr>
                <w:lang w:val="fr-FR"/>
              </w:rPr>
              <w:t>Service</w:t>
            </w:r>
            <w:r w:rsidRPr="000D6BDD">
              <w:rPr>
                <w:lang w:val="fr-FR"/>
              </w:rPr>
              <w:t xml:space="preserve"> : </w:t>
            </w:r>
            <w:r>
              <w:rPr>
                <w:lang w:val="fr-FR"/>
              </w:rPr>
              <w:t>Faire une offre</w:t>
            </w:r>
          </w:p>
        </w:tc>
      </w:tr>
      <w:tr w:rsidR="00062403" w:rsidRPr="000D6BDD" w14:paraId="052361A9" w14:textId="77777777" w:rsidTr="00B5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4ACFFCC" w14:textId="77777777" w:rsidR="00062403" w:rsidRDefault="00062403" w:rsidP="00B51EBA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2BDE2AF9" w14:textId="6F17785F" w:rsidR="00062403" w:rsidRPr="000D6BDD" w:rsidRDefault="00062403" w:rsidP="00B5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Pouvoir faire une offre et être vu des demandeurs</w:t>
            </w:r>
          </w:p>
        </w:tc>
      </w:tr>
      <w:tr w:rsidR="00062403" w:rsidRPr="000D6BDD" w14:paraId="1AC93C4B" w14:textId="77777777" w:rsidTr="00B51EBA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96643A5" w14:textId="77777777" w:rsidR="00062403" w:rsidRDefault="00062403" w:rsidP="00B51EBA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233DF413" w14:textId="72EA3531" w:rsidR="00062403" w:rsidRPr="000D6BDD" w:rsidRDefault="00062403" w:rsidP="00B5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Seuls les personnes offrants un service seront visibles.</w:t>
            </w:r>
          </w:p>
        </w:tc>
      </w:tr>
      <w:tr w:rsidR="00062403" w:rsidRPr="000D6BDD" w14:paraId="023FC5BD" w14:textId="77777777" w:rsidTr="00B51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51AD659" w14:textId="77777777" w:rsidR="00062403" w:rsidRDefault="00062403" w:rsidP="00B51EBA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619DEAA6" w14:textId="1E840E1C" w:rsidR="00062403" w:rsidRPr="000D6BDD" w:rsidRDefault="00062403" w:rsidP="00B51E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offre est composée d’un mot clé et d’une durée de validité de 24H maximum</w:t>
            </w:r>
          </w:p>
        </w:tc>
      </w:tr>
      <w:tr w:rsidR="00062403" w14:paraId="21100148" w14:textId="77777777" w:rsidTr="00B51EBA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391988F" w14:textId="77777777" w:rsidR="00062403" w:rsidRDefault="00062403" w:rsidP="00B51EBA">
            <w:pPr>
              <w:rPr>
                <w:lang w:val="fr-FR"/>
              </w:rPr>
            </w:pPr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639688EE" w14:textId="77777777" w:rsidR="00062403" w:rsidRDefault="00062403" w:rsidP="00B51E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>
              <w:t xml:space="preserve"> </w:t>
            </w:r>
            <w:proofErr w:type="spellStart"/>
            <w:r>
              <w:t>Très</w:t>
            </w:r>
            <w:proofErr w:type="spellEnd"/>
            <w:r>
              <w:t xml:space="preserve"> haute</w:t>
            </w:r>
          </w:p>
        </w:tc>
      </w:tr>
    </w:tbl>
    <w:p w14:paraId="7BFC950E" w14:textId="77777777" w:rsidR="00062403" w:rsidRDefault="00062403" w:rsidP="002F48ED">
      <w:pPr>
        <w:rPr>
          <w:lang w:val="fr-FR"/>
        </w:rPr>
      </w:pPr>
    </w:p>
    <w:p w14:paraId="4D2E1613" w14:textId="77777777" w:rsidR="00CB6736" w:rsidRDefault="00CB6736" w:rsidP="002F48ED">
      <w:pPr>
        <w:rPr>
          <w:lang w:val="fr-FR"/>
        </w:rPr>
      </w:pPr>
    </w:p>
    <w:p w14:paraId="7600E3FB" w14:textId="1B370D6C" w:rsidR="002C41A2" w:rsidRDefault="002C41A2" w:rsidP="002F48ED">
      <w:pPr>
        <w:rPr>
          <w:lang w:val="fr-FR"/>
        </w:rPr>
      </w:pPr>
      <w:r>
        <w:rPr>
          <w:rFonts w:eastAsia="Times New Roman"/>
          <w:shd w:val="clear" w:color="auto" w:fill="F9F9F9"/>
          <w:lang w:val="fr-FR" w:eastAsia="fr-FR"/>
        </w:rPr>
        <w:lastRenderedPageBreak/>
        <w:t>Dialoguer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864992" w:rsidRPr="00A06248" w14:paraId="0D5CE7F0" w14:textId="77777777" w:rsidTr="006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5A9E7E37" w14:textId="76CF0BEA" w:rsidR="00864992" w:rsidRPr="000D6BDD" w:rsidRDefault="00864992" w:rsidP="003519CA">
            <w:pPr>
              <w:rPr>
                <w:lang w:val="fr-FR"/>
              </w:rPr>
            </w:pPr>
            <w:r>
              <w:rPr>
                <w:lang w:val="fr-FR"/>
              </w:rPr>
              <w:t>Service</w:t>
            </w:r>
            <w:r w:rsidR="002C41A2">
              <w:rPr>
                <w:lang w:val="fr-FR"/>
              </w:rPr>
              <w:t xml:space="preserve"> : </w:t>
            </w:r>
            <w:r w:rsidR="002C41A2" w:rsidRPr="002C41A2">
              <w:rPr>
                <w:lang w:val="fr-FR"/>
              </w:rPr>
              <w:t>Pouvoir échanger avec les utilisateurs proches de soit concordant entre offre et demande</w:t>
            </w:r>
          </w:p>
        </w:tc>
      </w:tr>
      <w:tr w:rsidR="00864992" w:rsidRPr="00A06248" w14:paraId="0F9DEC14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03AA181" w14:textId="77777777" w:rsidR="00864992" w:rsidRDefault="00864992" w:rsidP="003519CA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24529800" w14:textId="75A88D4D" w:rsidR="00864992" w:rsidRPr="000D6BDD" w:rsidRDefault="002C41A2" w:rsidP="0035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Mettre en relation demandeurs et offrants par tchat selon des critères concordant.</w:t>
            </w:r>
          </w:p>
        </w:tc>
      </w:tr>
      <w:tr w:rsidR="00864992" w:rsidRPr="00A06248" w14:paraId="6C2AA69A" w14:textId="77777777" w:rsidTr="00616F8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87677F5" w14:textId="77777777" w:rsidR="00864992" w:rsidRDefault="00864992" w:rsidP="003519CA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33E4D0CA" w14:textId="16119171" w:rsidR="00864992" w:rsidRPr="000D6BDD" w:rsidRDefault="002C41A2" w:rsidP="0035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Une possibilité de dialoguer entre utilisateurs est offerte si la demande et l’offre concorde. Chaque parti devra d’abord valider le profil de l’autre avant de pouvoir accéder à la fonctionnalité.</w:t>
            </w:r>
          </w:p>
        </w:tc>
      </w:tr>
      <w:tr w:rsidR="00864992" w:rsidRPr="00A06248" w14:paraId="689D0844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B465E41" w14:textId="77777777" w:rsidR="00864992" w:rsidRDefault="00864992" w:rsidP="003519CA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159AA448" w14:textId="40297D0C" w:rsidR="00864992" w:rsidRPr="000D6BDD" w:rsidRDefault="002C41A2" w:rsidP="0035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Il ne</w:t>
            </w:r>
            <w:r w:rsidR="007722F1">
              <w:rPr>
                <w:lang w:val="fr-FR"/>
              </w:rPr>
              <w:t xml:space="preserve"> </w:t>
            </w:r>
            <w:r>
              <w:rPr>
                <w:lang w:val="fr-FR"/>
              </w:rPr>
              <w:t>peut y avoir plus de deux personnes dans une même conversation.</w:t>
            </w:r>
          </w:p>
        </w:tc>
      </w:tr>
      <w:tr w:rsidR="00864992" w14:paraId="1B47FA6C" w14:textId="77777777" w:rsidTr="00616F8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B52F5B0" w14:textId="77777777" w:rsidR="00864992" w:rsidRDefault="00864992" w:rsidP="003519CA">
            <w:pPr>
              <w:rPr>
                <w:lang w:val="fr-FR"/>
              </w:rPr>
            </w:pPr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68A84ABC" w14:textId="06BE54C0" w:rsidR="00864992" w:rsidRDefault="00864992" w:rsidP="0035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>
              <w:t xml:space="preserve"> </w:t>
            </w:r>
            <w:proofErr w:type="spellStart"/>
            <w:r w:rsidR="00404DD3">
              <w:t>Très</w:t>
            </w:r>
            <w:proofErr w:type="spellEnd"/>
            <w:r w:rsidR="00404DD3">
              <w:t xml:space="preserve"> </w:t>
            </w:r>
            <w:r>
              <w:t>Haute</w:t>
            </w:r>
          </w:p>
        </w:tc>
      </w:tr>
    </w:tbl>
    <w:p w14:paraId="5F63DDD7" w14:textId="47362D48" w:rsidR="00F47620" w:rsidRDefault="00F47620" w:rsidP="002F48ED">
      <w:pPr>
        <w:rPr>
          <w:lang w:val="fr-FR"/>
        </w:rPr>
      </w:pPr>
    </w:p>
    <w:p w14:paraId="21CC40EC" w14:textId="6AFF25D9" w:rsidR="00D33872" w:rsidRDefault="00D33872" w:rsidP="00616F8B">
      <w:pPr>
        <w:pStyle w:val="Titre3"/>
        <w:rPr>
          <w:lang w:val="fr-FR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0D6BDD" w:rsidRPr="00A06248" w14:paraId="3C10E126" w14:textId="77777777" w:rsidTr="00616F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2"/>
          </w:tcPr>
          <w:p w14:paraId="3C10E125" w14:textId="7920663D" w:rsidR="000D6BDD" w:rsidRPr="000D6BDD" w:rsidRDefault="000D6BDD" w:rsidP="003519CA">
            <w:pPr>
              <w:rPr>
                <w:lang w:val="fr-FR"/>
              </w:rPr>
            </w:pPr>
            <w:r>
              <w:rPr>
                <w:lang w:val="fr-FR"/>
              </w:rPr>
              <w:t>Service</w:t>
            </w:r>
            <w:r w:rsidRPr="000D6BDD">
              <w:rPr>
                <w:lang w:val="fr-FR"/>
              </w:rPr>
              <w:t xml:space="preserve"> : </w:t>
            </w:r>
            <w:r w:rsidR="00B61382">
              <w:rPr>
                <w:lang w:val="fr-FR"/>
              </w:rPr>
              <w:t xml:space="preserve"> </w:t>
            </w:r>
            <w:r w:rsidR="00B61382" w:rsidRPr="00B61382">
              <w:rPr>
                <w:lang w:val="fr-FR"/>
              </w:rPr>
              <w:t xml:space="preserve">Avoir une liste de contact privé et pouvoir </w:t>
            </w:r>
            <w:proofErr w:type="gramStart"/>
            <w:r w:rsidR="00B61382" w:rsidRPr="00B61382">
              <w:rPr>
                <w:lang w:val="fr-FR"/>
              </w:rPr>
              <w:t>dialogué</w:t>
            </w:r>
            <w:proofErr w:type="gramEnd"/>
            <w:r w:rsidR="00B61382" w:rsidRPr="00B61382">
              <w:rPr>
                <w:lang w:val="fr-FR"/>
              </w:rPr>
              <w:t xml:space="preserve"> avec eux quel que soit l’emplacement géographique</w:t>
            </w:r>
          </w:p>
        </w:tc>
      </w:tr>
      <w:tr w:rsidR="000D6BDD" w:rsidRPr="00A06248" w14:paraId="3C10E129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27" w14:textId="77777777" w:rsidR="000D6BDD" w:rsidRDefault="000D6BDD" w:rsidP="003519CA">
            <w:pPr>
              <w:rPr>
                <w:lang w:val="fr-FR"/>
              </w:rPr>
            </w:pPr>
            <w:r>
              <w:t>Objectif </w:t>
            </w:r>
          </w:p>
        </w:tc>
        <w:tc>
          <w:tcPr>
            <w:tcW w:w="7224" w:type="dxa"/>
          </w:tcPr>
          <w:p w14:paraId="3C10E128" w14:textId="6D8462B2" w:rsidR="000D6BDD" w:rsidRPr="000D6BDD" w:rsidRDefault="009A5826" w:rsidP="000D6B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Pouvoir dialoguer avec d’autres utilisateurs déjà rencontré quel que soit l’endroit géographique</w:t>
            </w:r>
          </w:p>
        </w:tc>
      </w:tr>
      <w:tr w:rsidR="000D6BDD" w:rsidRPr="00A06248" w14:paraId="3C10E12C" w14:textId="77777777" w:rsidTr="00616F8B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2A" w14:textId="77777777" w:rsidR="000D6BDD" w:rsidRDefault="000D6BDD" w:rsidP="003519CA">
            <w:pPr>
              <w:rPr>
                <w:lang w:val="fr-FR"/>
              </w:rPr>
            </w:pPr>
            <w:r>
              <w:t>Description</w:t>
            </w:r>
            <w:r>
              <w:rPr>
                <w:lang w:val="fr-FR"/>
              </w:rPr>
              <w:tab/>
            </w:r>
          </w:p>
        </w:tc>
        <w:tc>
          <w:tcPr>
            <w:tcW w:w="7224" w:type="dxa"/>
          </w:tcPr>
          <w:p w14:paraId="3C10E12B" w14:textId="641585D6" w:rsidR="000D6BDD" w:rsidRPr="000D6BDD" w:rsidRDefault="009A5826" w:rsidP="003519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Chaque utilisateur pourra inviter un autre utilisateur à avoir un dialogue privé. Si chaque parti accepte une liste de personne « dialogue privé sera constitué » permettant de dialoguer à tout </w:t>
            </w:r>
            <w:proofErr w:type="spellStart"/>
            <w:r>
              <w:rPr>
                <w:lang w:val="fr-FR"/>
              </w:rPr>
              <w:t>momentà</w:t>
            </w:r>
            <w:proofErr w:type="spellEnd"/>
            <w:r>
              <w:rPr>
                <w:lang w:val="fr-FR"/>
              </w:rPr>
              <w:t xml:space="preserve"> partir du moment ou la personne est connecté à l’application</w:t>
            </w:r>
          </w:p>
        </w:tc>
      </w:tr>
      <w:tr w:rsidR="000D6BDD" w:rsidRPr="00A06248" w14:paraId="3C10E12F" w14:textId="77777777" w:rsidTr="00616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2D" w14:textId="77777777" w:rsidR="000D6BDD" w:rsidRDefault="000D6BDD" w:rsidP="003519CA">
            <w:pPr>
              <w:rPr>
                <w:lang w:val="fr-FR"/>
              </w:rPr>
            </w:pPr>
            <w:proofErr w:type="spellStart"/>
            <w:r>
              <w:t>Contraintes</w:t>
            </w:r>
            <w:proofErr w:type="spellEnd"/>
            <w:r>
              <w:t xml:space="preserve"> / </w:t>
            </w:r>
            <w:proofErr w:type="spellStart"/>
            <w:r>
              <w:t>règles</w:t>
            </w:r>
            <w:proofErr w:type="spellEnd"/>
            <w:r>
              <w:t xml:space="preserve"> de gestion</w:t>
            </w:r>
          </w:p>
        </w:tc>
        <w:tc>
          <w:tcPr>
            <w:tcW w:w="7224" w:type="dxa"/>
          </w:tcPr>
          <w:p w14:paraId="3C10E12E" w14:textId="0CC4EEAF" w:rsidR="000D6BDD" w:rsidRPr="000D6BDD" w:rsidRDefault="009A5826" w:rsidP="00351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Être connecté à l’application. Avoir un réseau GSM ou Wifi. Que la personne invitée accepte </w:t>
            </w:r>
            <w:proofErr w:type="gramStart"/>
            <w:r>
              <w:rPr>
                <w:lang w:val="fr-FR"/>
              </w:rPr>
              <w:t>d’échangé</w:t>
            </w:r>
            <w:proofErr w:type="gramEnd"/>
            <w:r>
              <w:rPr>
                <w:lang w:val="fr-FR"/>
              </w:rPr>
              <w:t xml:space="preserve"> en privé.</w:t>
            </w:r>
          </w:p>
        </w:tc>
      </w:tr>
      <w:tr w:rsidR="000D6BDD" w14:paraId="3C10E132" w14:textId="77777777" w:rsidTr="00616F8B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C10E130" w14:textId="77777777" w:rsidR="000D6BDD" w:rsidRDefault="000D6BDD" w:rsidP="003519CA">
            <w:pPr>
              <w:rPr>
                <w:lang w:val="fr-FR"/>
              </w:rPr>
            </w:pPr>
            <w:proofErr w:type="spellStart"/>
            <w:r>
              <w:t>Niveau</w:t>
            </w:r>
            <w:proofErr w:type="spellEnd"/>
            <w:r>
              <w:t xml:space="preserve"> de </w:t>
            </w:r>
            <w:proofErr w:type="spellStart"/>
            <w:r>
              <w:t>priorité</w:t>
            </w:r>
            <w:proofErr w:type="spellEnd"/>
          </w:p>
        </w:tc>
        <w:tc>
          <w:tcPr>
            <w:tcW w:w="7224" w:type="dxa"/>
          </w:tcPr>
          <w:p w14:paraId="3C10E131" w14:textId="73DEF951" w:rsidR="000D6BDD" w:rsidRDefault="000D6BDD" w:rsidP="000D6B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proofErr w:type="spellStart"/>
            <w:r>
              <w:t>Priorité</w:t>
            </w:r>
            <w:proofErr w:type="spellEnd"/>
            <w:r>
              <w:t xml:space="preserve"> </w:t>
            </w:r>
            <w:r w:rsidR="00827F68">
              <w:t>Haute</w:t>
            </w:r>
          </w:p>
        </w:tc>
      </w:tr>
    </w:tbl>
    <w:p w14:paraId="757C3030" w14:textId="77777777" w:rsidR="00DA3397" w:rsidRDefault="00DA3397" w:rsidP="009A5826">
      <w:pPr>
        <w:pStyle w:val="Titre2"/>
        <w:numPr>
          <w:ilvl w:val="0"/>
          <w:numId w:val="0"/>
        </w:numPr>
      </w:pPr>
    </w:p>
    <w:p w14:paraId="498756CA" w14:textId="3AB4BB52" w:rsidR="00873384" w:rsidRDefault="00873384" w:rsidP="00873384">
      <w:pPr>
        <w:pStyle w:val="Titre1"/>
        <w:rPr>
          <w:lang w:val="fr-FR"/>
        </w:rPr>
      </w:pPr>
      <w:bookmarkStart w:id="21" w:name="_Toc527628136"/>
      <w:r>
        <w:rPr>
          <w:lang w:val="fr-FR"/>
        </w:rPr>
        <w:lastRenderedPageBreak/>
        <w:t>Déroulement du projet</w:t>
      </w:r>
      <w:bookmarkEnd w:id="21"/>
    </w:p>
    <w:p w14:paraId="42830F68" w14:textId="3BB1F264" w:rsidR="009A5826" w:rsidRPr="009A5826" w:rsidRDefault="009A5826" w:rsidP="009A5826">
      <w:pPr>
        <w:rPr>
          <w:lang w:val="fr-FR"/>
        </w:rPr>
      </w:pPr>
      <w:r>
        <w:rPr>
          <w:lang w:val="fr-FR"/>
        </w:rPr>
        <w:t>Planning prévisionnel pour la livraison du projet</w:t>
      </w:r>
    </w:p>
    <w:p w14:paraId="45CC01A2" w14:textId="583D1753" w:rsidR="009A5826" w:rsidRPr="009A5826" w:rsidRDefault="009A5826" w:rsidP="009A5826">
      <w:pPr>
        <w:rPr>
          <w:lang w:val="fr-FR"/>
        </w:rPr>
      </w:pPr>
      <w:r>
        <w:rPr>
          <w:rFonts w:ascii="Roboto" w:hAnsi="Roboto"/>
          <w:noProof/>
          <w:color w:val="343843"/>
          <w:sz w:val="22"/>
          <w:szCs w:val="22"/>
        </w:rPr>
        <w:drawing>
          <wp:inline distT="0" distB="0" distL="0" distR="0" wp14:anchorId="637300E0" wp14:editId="59E8EF9C">
            <wp:extent cx="4591050" cy="1162050"/>
            <wp:effectExtent l="0" t="0" r="0" b="0"/>
            <wp:docPr id="8" name="Image 8" descr="https://lh3.googleusercontent.com/e7RheG6TIjRCZ5qUbUk09D3opFZiqRqRVuQn0Zj2OjHFNQbtvXEAUgOC929SGtQaFyFhFdJ8FQKq0mSSIdYORgXQmnxH1K-2HdCE6LG4OR29IlA6oN1V6iqnaUTpFdFYOu_6nR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7RheG6TIjRCZ5qUbUk09D3opFZiqRqRVuQn0Zj2OjHFNQbtvXEAUgOC929SGtQaFyFhFdJ8FQKq0mSSIdYORgXQmnxH1K-2HdCE6LG4OR29IlA6oN1V6iqnaUTpFdFYOu_6nR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5826" w:rsidRPr="009A5826" w:rsidSect="003519CA">
      <w:footerReference w:type="default" r:id="rId14"/>
      <w:pgSz w:w="11906" w:h="16838"/>
      <w:pgMar w:top="1417" w:right="1417" w:bottom="1417" w:left="1417" w:header="708" w:footer="708" w:gutter="0"/>
      <w:pgNumType w:fmt="numberInDash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9FBE77" w14:textId="77777777" w:rsidR="00B91F31" w:rsidRDefault="00B91F31">
      <w:pPr>
        <w:spacing w:after="0" w:line="240" w:lineRule="auto"/>
      </w:pPr>
      <w:r>
        <w:separator/>
      </w:r>
    </w:p>
  </w:endnote>
  <w:endnote w:type="continuationSeparator" w:id="0">
    <w:p w14:paraId="286FF9C3" w14:textId="77777777" w:rsidR="00B91F31" w:rsidRDefault="00B91F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0E193" w14:textId="37775D26" w:rsidR="00B51EBA" w:rsidRPr="001D32FF" w:rsidRDefault="00B51EBA">
    <w:pPr>
      <w:pStyle w:val="Pieddepage"/>
      <w:rPr>
        <w:lang w:val="fr-FR"/>
      </w:rPr>
    </w:pPr>
    <w:r>
      <w:rPr>
        <w:noProof/>
      </w:rPr>
      <w:t>2018</w:t>
    </w:r>
    <w:r w:rsidRPr="001D32FF">
      <w:rPr>
        <w:noProof/>
      </w:rPr>
      <w:ptab w:relativeTo="margin" w:alignment="center" w:leader="none"/>
    </w:r>
    <w:r>
      <w:rPr>
        <w:noProof/>
      </w:rPr>
      <w:t>AZK9</w:t>
    </w:r>
    <w:r w:rsidRPr="001D32FF">
      <w:rPr>
        <w:noProof/>
      </w:rPr>
      <w:ptab w:relativeTo="margin" w:alignment="right" w:leader="none"/>
    </w:r>
    <w:r>
      <w:rPr>
        <w:noProof/>
      </w:rPr>
      <w:fldChar w:fldCharType="begin"/>
    </w:r>
    <w:r>
      <w:rPr>
        <w:noProof/>
      </w:rPr>
      <w:instrText xml:space="preserve"> PAGE  \* Arabic  \* MERGEFORMAT </w:instrText>
    </w:r>
    <w:r>
      <w:rPr>
        <w:noProof/>
      </w:rPr>
      <w:fldChar w:fldCharType="separate"/>
    </w:r>
    <w:r>
      <w:rPr>
        <w:noProof/>
      </w:rPr>
      <w:t>13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DE0A4" w14:textId="77777777" w:rsidR="00B91F31" w:rsidRDefault="00B91F31">
      <w:pPr>
        <w:spacing w:after="0" w:line="240" w:lineRule="auto"/>
      </w:pPr>
      <w:r>
        <w:separator/>
      </w:r>
    </w:p>
  </w:footnote>
  <w:footnote w:type="continuationSeparator" w:id="0">
    <w:p w14:paraId="1CB1E5C4" w14:textId="77777777" w:rsidR="00B91F31" w:rsidRDefault="00B91F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4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19"/>
      <w:gridCol w:w="5496"/>
      <w:gridCol w:w="2919"/>
    </w:tblGrid>
    <w:tr w:rsidR="00B51EBA" w:rsidRPr="00C5171F" w14:paraId="076A1A04" w14:textId="77777777" w:rsidTr="003519CA">
      <w:tc>
        <w:tcPr>
          <w:tcW w:w="1219" w:type="dxa"/>
        </w:tcPr>
        <w:p w14:paraId="4804F52A" w14:textId="7712668A" w:rsidR="00B51EBA" w:rsidRDefault="00B51EBA" w:rsidP="00C5171F">
          <w:pPr>
            <w:pStyle w:val="En-tte"/>
          </w:pPr>
        </w:p>
      </w:tc>
      <w:tc>
        <w:tcPr>
          <w:tcW w:w="5496" w:type="dxa"/>
        </w:tcPr>
        <w:p w14:paraId="013E3217" w14:textId="1711C613" w:rsidR="00B51EBA" w:rsidRPr="00C5171F" w:rsidRDefault="00B51EBA" w:rsidP="001D32FF">
          <w:pPr>
            <w:jc w:val="center"/>
            <w:rPr>
              <w:noProof/>
              <w:lang w:val="fr-FR"/>
            </w:rPr>
          </w:pPr>
          <w:r>
            <w:rPr>
              <w:noProof/>
              <w:lang w:val="fr-FR"/>
            </w:rPr>
            <w:t>Projet  – MEETCYKA</w:t>
          </w:r>
        </w:p>
      </w:tc>
      <w:tc>
        <w:tcPr>
          <w:tcW w:w="2919" w:type="dxa"/>
        </w:tcPr>
        <w:p w14:paraId="4A144A10" w14:textId="56A88F98" w:rsidR="00B51EBA" w:rsidRPr="00C5171F" w:rsidRDefault="00B51EBA" w:rsidP="00C5171F">
          <w:pPr>
            <w:pStyle w:val="En-tte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4B2C5F19" wp14:editId="0CDC8801">
                <wp:extent cx="1438275" cy="511123"/>
                <wp:effectExtent l="0" t="0" r="0" b="3810"/>
                <wp:docPr id="11" name="Image 11" descr="Résultat de recherche d'images pour &quot;ecole imi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ésultat de recherche d'images pour &quot;ecole imie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667" t="28458" r="7666" b="28756"/>
                        <a:stretch/>
                      </pic:blipFill>
                      <pic:spPr bwMode="auto">
                        <a:xfrm>
                          <a:off x="0" y="0"/>
                          <a:ext cx="1446121" cy="513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7E2DE8DE" w14:textId="71BBDE25" w:rsidR="00B51EBA" w:rsidRPr="00C5171F" w:rsidRDefault="00B51EBA" w:rsidP="00C5171F">
    <w:pPr>
      <w:pStyle w:val="En-tte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-572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276"/>
      <w:gridCol w:w="6237"/>
      <w:gridCol w:w="2693"/>
    </w:tblGrid>
    <w:tr w:rsidR="00B51EBA" w:rsidRPr="00C5171F" w14:paraId="59BE5309" w14:textId="77777777" w:rsidTr="00C5171F">
      <w:tc>
        <w:tcPr>
          <w:tcW w:w="1276" w:type="dxa"/>
          <w:shd w:val="clear" w:color="auto" w:fill="auto"/>
        </w:tcPr>
        <w:p w14:paraId="3011562D" w14:textId="628DBB43" w:rsidR="00B51EBA" w:rsidRDefault="00B51EBA" w:rsidP="00C5171F">
          <w:pPr>
            <w:pStyle w:val="En-tte"/>
          </w:pPr>
        </w:p>
      </w:tc>
      <w:tc>
        <w:tcPr>
          <w:tcW w:w="6237" w:type="dxa"/>
          <w:shd w:val="clear" w:color="auto" w:fill="auto"/>
        </w:tcPr>
        <w:p w14:paraId="0D7265E6" w14:textId="5E2C3F85" w:rsidR="00B51EBA" w:rsidRPr="00C5171F" w:rsidRDefault="00B51EBA" w:rsidP="001D32FF">
          <w:pPr>
            <w:jc w:val="center"/>
            <w:rPr>
              <w:noProof/>
              <w:lang w:val="fr-FR"/>
            </w:rPr>
          </w:pPr>
          <w:r>
            <w:rPr>
              <w:noProof/>
              <w:lang w:val="fr-FR"/>
            </w:rPr>
            <w:t xml:space="preserve">Projet MEETCYKA     </w:t>
          </w:r>
        </w:p>
      </w:tc>
      <w:tc>
        <w:tcPr>
          <w:tcW w:w="2693" w:type="dxa"/>
          <w:shd w:val="clear" w:color="auto" w:fill="auto"/>
        </w:tcPr>
        <w:p w14:paraId="78BBDA9B" w14:textId="77777777" w:rsidR="00B51EBA" w:rsidRPr="00C5171F" w:rsidRDefault="00B51EBA" w:rsidP="00C5171F">
          <w:pPr>
            <w:pStyle w:val="En-tte"/>
            <w:jc w:val="right"/>
            <w:rPr>
              <w:lang w:val="fr-FR"/>
            </w:rPr>
          </w:pPr>
          <w:r>
            <w:rPr>
              <w:noProof/>
              <w:lang w:val="fr-FR" w:eastAsia="fr-FR"/>
            </w:rPr>
            <w:drawing>
              <wp:inline distT="0" distB="0" distL="0" distR="0" wp14:anchorId="7C909741" wp14:editId="5207A135">
                <wp:extent cx="1438275" cy="511123"/>
                <wp:effectExtent l="0" t="0" r="0" b="3810"/>
                <wp:docPr id="13" name="Image 13" descr="Résultat de recherche d'images pour &quot;ecole imie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Résultat de recherche d'images pour &quot;ecole imie&quot;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1667" t="28458" r="7666" b="28756"/>
                        <a:stretch/>
                      </pic:blipFill>
                      <pic:spPr bwMode="auto">
                        <a:xfrm>
                          <a:off x="0" y="0"/>
                          <a:ext cx="1446121" cy="5139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3637A2C7" w14:textId="4A031E55" w:rsidR="00B51EBA" w:rsidRPr="00C5171F" w:rsidRDefault="00B51EBA" w:rsidP="00C5171F">
    <w:pPr>
      <w:rPr>
        <w:noProof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BB440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8AC7B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1A4E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84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6E8615A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F8230A0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F4A9A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F86DD2C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769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10" w15:restartNumberingAfterBreak="0">
    <w:nsid w:val="03B32190"/>
    <w:multiLevelType w:val="multilevel"/>
    <w:tmpl w:val="9CA4ABB8"/>
    <w:numStyleLink w:val="Rapportannuel"/>
  </w:abstractNum>
  <w:abstractNum w:abstractNumId="11" w15:restartNumberingAfterBreak="0">
    <w:nsid w:val="0D523130"/>
    <w:multiLevelType w:val="hybridMultilevel"/>
    <w:tmpl w:val="7A464AE4"/>
    <w:lvl w:ilvl="0" w:tplc="9CEC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A328FD"/>
    <w:multiLevelType w:val="hybridMultilevel"/>
    <w:tmpl w:val="342A85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B6F205A"/>
    <w:multiLevelType w:val="multilevel"/>
    <w:tmpl w:val="9CA4ABB8"/>
    <w:styleLink w:val="Rapportannuel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4DA7F7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BB87B34"/>
    <w:multiLevelType w:val="multilevel"/>
    <w:tmpl w:val="7778CA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D9158B9"/>
    <w:multiLevelType w:val="hybridMultilevel"/>
    <w:tmpl w:val="CDB67126"/>
    <w:lvl w:ilvl="0" w:tplc="7A7C7FC0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1065CA"/>
    <w:multiLevelType w:val="hybridMultilevel"/>
    <w:tmpl w:val="7CC61ACE"/>
    <w:lvl w:ilvl="0" w:tplc="9CEC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A1233"/>
    <w:multiLevelType w:val="hybridMultilevel"/>
    <w:tmpl w:val="F28ECD70"/>
    <w:lvl w:ilvl="0" w:tplc="9CEC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19179F"/>
    <w:multiLevelType w:val="hybridMultilevel"/>
    <w:tmpl w:val="D764ACD2"/>
    <w:lvl w:ilvl="0" w:tplc="98C43506">
      <w:start w:val="1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F6A45"/>
    <w:multiLevelType w:val="multilevel"/>
    <w:tmpl w:val="80C0D6D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umros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enumros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enumros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enumros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7237E33"/>
    <w:multiLevelType w:val="hybridMultilevel"/>
    <w:tmpl w:val="84B46716"/>
    <w:lvl w:ilvl="0" w:tplc="01A68602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8467C"/>
    <w:multiLevelType w:val="hybridMultilevel"/>
    <w:tmpl w:val="BC7C55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8A7C39"/>
    <w:multiLevelType w:val="hybridMultilevel"/>
    <w:tmpl w:val="F6CA6F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85D32"/>
    <w:multiLevelType w:val="hybridMultilevel"/>
    <w:tmpl w:val="024C75E4"/>
    <w:lvl w:ilvl="0" w:tplc="9CEC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C547D7"/>
    <w:multiLevelType w:val="hybridMultilevel"/>
    <w:tmpl w:val="A6B274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751B4D"/>
    <w:multiLevelType w:val="hybridMultilevel"/>
    <w:tmpl w:val="FCA2922C"/>
    <w:lvl w:ilvl="0" w:tplc="9CECB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B27CE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6126473E"/>
    <w:multiLevelType w:val="hybridMultilevel"/>
    <w:tmpl w:val="C4C40AF0"/>
    <w:lvl w:ilvl="0" w:tplc="9CECB8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6F410C"/>
    <w:multiLevelType w:val="hybridMultilevel"/>
    <w:tmpl w:val="57826D9A"/>
    <w:lvl w:ilvl="0" w:tplc="7010770E">
      <w:start w:val="1"/>
      <w:numFmt w:val="decimal"/>
      <w:pStyle w:val="Titre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A0023B8"/>
    <w:multiLevelType w:val="hybridMultilevel"/>
    <w:tmpl w:val="FB06A7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14CC0"/>
    <w:multiLevelType w:val="hybridMultilevel"/>
    <w:tmpl w:val="4AE6DCF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BD86A52"/>
    <w:multiLevelType w:val="hybridMultilevel"/>
    <w:tmpl w:val="49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9"/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14"/>
  </w:num>
  <w:num w:numId="16">
    <w:abstractNumId w:val="27"/>
  </w:num>
  <w:num w:numId="17">
    <w:abstractNumId w:val="13"/>
  </w:num>
  <w:num w:numId="18">
    <w:abstractNumId w:val="10"/>
  </w:num>
  <w:num w:numId="19">
    <w:abstractNumId w:val="20"/>
  </w:num>
  <w:num w:numId="20">
    <w:abstractNumId w:val="9"/>
  </w:num>
  <w:num w:numId="21">
    <w:abstractNumId w:val="9"/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18"/>
  </w:num>
  <w:num w:numId="25">
    <w:abstractNumId w:val="15"/>
  </w:num>
  <w:num w:numId="26">
    <w:abstractNumId w:val="24"/>
  </w:num>
  <w:num w:numId="27">
    <w:abstractNumId w:val="26"/>
  </w:num>
  <w:num w:numId="28">
    <w:abstractNumId w:val="28"/>
  </w:num>
  <w:num w:numId="29">
    <w:abstractNumId w:val="17"/>
  </w:num>
  <w:num w:numId="30">
    <w:abstractNumId w:val="11"/>
  </w:num>
  <w:num w:numId="31">
    <w:abstractNumId w:val="22"/>
  </w:num>
  <w:num w:numId="32">
    <w:abstractNumId w:val="21"/>
  </w:num>
  <w:num w:numId="33">
    <w:abstractNumId w:val="23"/>
  </w:num>
  <w:num w:numId="34">
    <w:abstractNumId w:val="31"/>
  </w:num>
  <w:num w:numId="35">
    <w:abstractNumId w:val="25"/>
  </w:num>
  <w:num w:numId="36">
    <w:abstractNumId w:val="12"/>
  </w:num>
  <w:num w:numId="37">
    <w:abstractNumId w:val="30"/>
  </w:num>
  <w:num w:numId="38">
    <w:abstractNumId w:val="29"/>
  </w:num>
  <w:num w:numId="39">
    <w:abstractNumId w:val="16"/>
  </w:num>
  <w:num w:numId="40">
    <w:abstractNumId w:val="16"/>
    <w:lvlOverride w:ilvl="0">
      <w:startOverride w:val="1"/>
    </w:lvlOverride>
  </w:num>
  <w:num w:numId="41">
    <w:abstractNumId w:val="16"/>
    <w:lvlOverride w:ilvl="0">
      <w:startOverride w:val="1"/>
    </w:lvlOverride>
  </w:num>
  <w:num w:numId="42">
    <w:abstractNumId w:val="16"/>
    <w:lvlOverride w:ilvl="0">
      <w:startOverride w:val="1"/>
    </w:lvlOverride>
  </w:num>
  <w:num w:numId="43">
    <w:abstractNumId w:val="32"/>
  </w:num>
  <w:num w:numId="44">
    <w:abstractNumId w:val="16"/>
    <w:lvlOverride w:ilvl="0">
      <w:startOverride w:val="1"/>
    </w:lvlOverride>
  </w:num>
  <w:num w:numId="4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8ED"/>
    <w:rsid w:val="00001395"/>
    <w:rsid w:val="00013690"/>
    <w:rsid w:val="0001712F"/>
    <w:rsid w:val="000209C8"/>
    <w:rsid w:val="00034CB7"/>
    <w:rsid w:val="00036DB2"/>
    <w:rsid w:val="000411C1"/>
    <w:rsid w:val="00062403"/>
    <w:rsid w:val="00074251"/>
    <w:rsid w:val="000B506B"/>
    <w:rsid w:val="000C6D6A"/>
    <w:rsid w:val="000D5C63"/>
    <w:rsid w:val="000D6BDD"/>
    <w:rsid w:val="000E132C"/>
    <w:rsid w:val="000E4090"/>
    <w:rsid w:val="000E6974"/>
    <w:rsid w:val="000F64B4"/>
    <w:rsid w:val="00101FAB"/>
    <w:rsid w:val="0012492A"/>
    <w:rsid w:val="00124D0A"/>
    <w:rsid w:val="00141D54"/>
    <w:rsid w:val="001456E7"/>
    <w:rsid w:val="001477D4"/>
    <w:rsid w:val="001531C5"/>
    <w:rsid w:val="00153A38"/>
    <w:rsid w:val="00154484"/>
    <w:rsid w:val="0016456D"/>
    <w:rsid w:val="00171CB5"/>
    <w:rsid w:val="001756B2"/>
    <w:rsid w:val="00180B90"/>
    <w:rsid w:val="001A105F"/>
    <w:rsid w:val="001B2685"/>
    <w:rsid w:val="001D0924"/>
    <w:rsid w:val="001D32FF"/>
    <w:rsid w:val="00200E68"/>
    <w:rsid w:val="002022D0"/>
    <w:rsid w:val="002042EC"/>
    <w:rsid w:val="00217BDD"/>
    <w:rsid w:val="0022677E"/>
    <w:rsid w:val="00241323"/>
    <w:rsid w:val="00271E4F"/>
    <w:rsid w:val="00275D53"/>
    <w:rsid w:val="00276B04"/>
    <w:rsid w:val="00286A17"/>
    <w:rsid w:val="00292E47"/>
    <w:rsid w:val="002A2E79"/>
    <w:rsid w:val="002A50DF"/>
    <w:rsid w:val="002B2E6D"/>
    <w:rsid w:val="002C19E3"/>
    <w:rsid w:val="002C2600"/>
    <w:rsid w:val="002C41A2"/>
    <w:rsid w:val="002C788F"/>
    <w:rsid w:val="002D725C"/>
    <w:rsid w:val="002E640D"/>
    <w:rsid w:val="002F48ED"/>
    <w:rsid w:val="00303008"/>
    <w:rsid w:val="00310FB8"/>
    <w:rsid w:val="00322938"/>
    <w:rsid w:val="00331DE1"/>
    <w:rsid w:val="00337A37"/>
    <w:rsid w:val="00340EBE"/>
    <w:rsid w:val="003519CA"/>
    <w:rsid w:val="0035244F"/>
    <w:rsid w:val="00364CB8"/>
    <w:rsid w:val="0037212F"/>
    <w:rsid w:val="00374086"/>
    <w:rsid w:val="003745C5"/>
    <w:rsid w:val="003A1E4A"/>
    <w:rsid w:val="003A3E3E"/>
    <w:rsid w:val="003A56E0"/>
    <w:rsid w:val="003C66F0"/>
    <w:rsid w:val="003D49CC"/>
    <w:rsid w:val="003E44E3"/>
    <w:rsid w:val="003F3E83"/>
    <w:rsid w:val="0040343D"/>
    <w:rsid w:val="00404DD3"/>
    <w:rsid w:val="00444111"/>
    <w:rsid w:val="00455BD5"/>
    <w:rsid w:val="004574E4"/>
    <w:rsid w:val="00457DF6"/>
    <w:rsid w:val="004610EE"/>
    <w:rsid w:val="00477BD9"/>
    <w:rsid w:val="004A5CEA"/>
    <w:rsid w:val="004C1FF5"/>
    <w:rsid w:val="004C25D4"/>
    <w:rsid w:val="004C674A"/>
    <w:rsid w:val="004D1502"/>
    <w:rsid w:val="004D57DA"/>
    <w:rsid w:val="004D5987"/>
    <w:rsid w:val="004E7E30"/>
    <w:rsid w:val="004F6916"/>
    <w:rsid w:val="005107C1"/>
    <w:rsid w:val="005147B1"/>
    <w:rsid w:val="00525A5F"/>
    <w:rsid w:val="0054214E"/>
    <w:rsid w:val="005579F9"/>
    <w:rsid w:val="00580C91"/>
    <w:rsid w:val="005904C4"/>
    <w:rsid w:val="00597FB7"/>
    <w:rsid w:val="005A1755"/>
    <w:rsid w:val="005A7977"/>
    <w:rsid w:val="005B1115"/>
    <w:rsid w:val="005B4FA1"/>
    <w:rsid w:val="005B7610"/>
    <w:rsid w:val="005C4ABF"/>
    <w:rsid w:val="005D57AD"/>
    <w:rsid w:val="005D6E29"/>
    <w:rsid w:val="005E49BE"/>
    <w:rsid w:val="005E75FD"/>
    <w:rsid w:val="005F7343"/>
    <w:rsid w:val="00615BFC"/>
    <w:rsid w:val="00616F8B"/>
    <w:rsid w:val="006226EA"/>
    <w:rsid w:val="00631CA2"/>
    <w:rsid w:val="00643486"/>
    <w:rsid w:val="00644758"/>
    <w:rsid w:val="00657696"/>
    <w:rsid w:val="00672120"/>
    <w:rsid w:val="00687BB5"/>
    <w:rsid w:val="00690CD6"/>
    <w:rsid w:val="006A01F1"/>
    <w:rsid w:val="006A5BBE"/>
    <w:rsid w:val="006A7D8B"/>
    <w:rsid w:val="006B1783"/>
    <w:rsid w:val="006D65DA"/>
    <w:rsid w:val="006E52D7"/>
    <w:rsid w:val="006F5C2F"/>
    <w:rsid w:val="006F5F98"/>
    <w:rsid w:val="00702585"/>
    <w:rsid w:val="007166A5"/>
    <w:rsid w:val="00717E9D"/>
    <w:rsid w:val="00721A65"/>
    <w:rsid w:val="00721C07"/>
    <w:rsid w:val="007234EC"/>
    <w:rsid w:val="00724355"/>
    <w:rsid w:val="007248AC"/>
    <w:rsid w:val="00726ED0"/>
    <w:rsid w:val="00735316"/>
    <w:rsid w:val="007722F1"/>
    <w:rsid w:val="00772F94"/>
    <w:rsid w:val="00780DF0"/>
    <w:rsid w:val="007B0A42"/>
    <w:rsid w:val="007B1C15"/>
    <w:rsid w:val="007C2919"/>
    <w:rsid w:val="007C5627"/>
    <w:rsid w:val="007D717E"/>
    <w:rsid w:val="007E2A1B"/>
    <w:rsid w:val="007E4894"/>
    <w:rsid w:val="007F0813"/>
    <w:rsid w:val="008102FC"/>
    <w:rsid w:val="00827F68"/>
    <w:rsid w:val="008319F2"/>
    <w:rsid w:val="00850DAC"/>
    <w:rsid w:val="00851563"/>
    <w:rsid w:val="00864992"/>
    <w:rsid w:val="008706C2"/>
    <w:rsid w:val="00873384"/>
    <w:rsid w:val="00873D7E"/>
    <w:rsid w:val="008849DC"/>
    <w:rsid w:val="0089232B"/>
    <w:rsid w:val="00896A85"/>
    <w:rsid w:val="00897683"/>
    <w:rsid w:val="008B35AC"/>
    <w:rsid w:val="008B5E23"/>
    <w:rsid w:val="008C3C03"/>
    <w:rsid w:val="008D1335"/>
    <w:rsid w:val="008D1430"/>
    <w:rsid w:val="008D18E6"/>
    <w:rsid w:val="008E4542"/>
    <w:rsid w:val="008F525E"/>
    <w:rsid w:val="008F5B65"/>
    <w:rsid w:val="008F6CFD"/>
    <w:rsid w:val="0090789B"/>
    <w:rsid w:val="009109BA"/>
    <w:rsid w:val="00913DCA"/>
    <w:rsid w:val="00924560"/>
    <w:rsid w:val="00932A56"/>
    <w:rsid w:val="00970B2A"/>
    <w:rsid w:val="00974D64"/>
    <w:rsid w:val="00993151"/>
    <w:rsid w:val="009A5826"/>
    <w:rsid w:val="009A723D"/>
    <w:rsid w:val="009C5DAE"/>
    <w:rsid w:val="009E313D"/>
    <w:rsid w:val="009E7207"/>
    <w:rsid w:val="00A00F57"/>
    <w:rsid w:val="00A04A27"/>
    <w:rsid w:val="00A06248"/>
    <w:rsid w:val="00A10E1E"/>
    <w:rsid w:val="00A13E4D"/>
    <w:rsid w:val="00A16D3B"/>
    <w:rsid w:val="00A45FAD"/>
    <w:rsid w:val="00A45FE0"/>
    <w:rsid w:val="00A46EF1"/>
    <w:rsid w:val="00A53AAC"/>
    <w:rsid w:val="00A65E2D"/>
    <w:rsid w:val="00AB7430"/>
    <w:rsid w:val="00AD604A"/>
    <w:rsid w:val="00B0429E"/>
    <w:rsid w:val="00B216C1"/>
    <w:rsid w:val="00B257B2"/>
    <w:rsid w:val="00B26250"/>
    <w:rsid w:val="00B35EBC"/>
    <w:rsid w:val="00B467FF"/>
    <w:rsid w:val="00B51EBA"/>
    <w:rsid w:val="00B5437E"/>
    <w:rsid w:val="00B61382"/>
    <w:rsid w:val="00B66026"/>
    <w:rsid w:val="00B70C1E"/>
    <w:rsid w:val="00B82F69"/>
    <w:rsid w:val="00B86DBD"/>
    <w:rsid w:val="00B86E44"/>
    <w:rsid w:val="00B91F31"/>
    <w:rsid w:val="00B97356"/>
    <w:rsid w:val="00BA3AEA"/>
    <w:rsid w:val="00BA59CE"/>
    <w:rsid w:val="00BA68E9"/>
    <w:rsid w:val="00BB31BC"/>
    <w:rsid w:val="00BB4435"/>
    <w:rsid w:val="00BC4638"/>
    <w:rsid w:val="00BC6055"/>
    <w:rsid w:val="00BF0555"/>
    <w:rsid w:val="00BF393B"/>
    <w:rsid w:val="00C016A1"/>
    <w:rsid w:val="00C1582F"/>
    <w:rsid w:val="00C15B7F"/>
    <w:rsid w:val="00C23315"/>
    <w:rsid w:val="00C23593"/>
    <w:rsid w:val="00C5171F"/>
    <w:rsid w:val="00C55856"/>
    <w:rsid w:val="00C604FE"/>
    <w:rsid w:val="00C64D4F"/>
    <w:rsid w:val="00C64E5E"/>
    <w:rsid w:val="00C85285"/>
    <w:rsid w:val="00CA0D81"/>
    <w:rsid w:val="00CB13DE"/>
    <w:rsid w:val="00CB2EAD"/>
    <w:rsid w:val="00CB6736"/>
    <w:rsid w:val="00CC13A5"/>
    <w:rsid w:val="00CD4813"/>
    <w:rsid w:val="00CE1ABC"/>
    <w:rsid w:val="00CE73B3"/>
    <w:rsid w:val="00D07199"/>
    <w:rsid w:val="00D078D9"/>
    <w:rsid w:val="00D16611"/>
    <w:rsid w:val="00D16CBC"/>
    <w:rsid w:val="00D17351"/>
    <w:rsid w:val="00D2155A"/>
    <w:rsid w:val="00D21963"/>
    <w:rsid w:val="00D22F73"/>
    <w:rsid w:val="00D23448"/>
    <w:rsid w:val="00D237D0"/>
    <w:rsid w:val="00D2786B"/>
    <w:rsid w:val="00D33872"/>
    <w:rsid w:val="00D564E8"/>
    <w:rsid w:val="00D64019"/>
    <w:rsid w:val="00D651F0"/>
    <w:rsid w:val="00D707DD"/>
    <w:rsid w:val="00D9146D"/>
    <w:rsid w:val="00DA28BF"/>
    <w:rsid w:val="00DA3397"/>
    <w:rsid w:val="00DA4218"/>
    <w:rsid w:val="00DA4720"/>
    <w:rsid w:val="00DB299D"/>
    <w:rsid w:val="00DB6488"/>
    <w:rsid w:val="00DC4E9E"/>
    <w:rsid w:val="00DD482A"/>
    <w:rsid w:val="00DD6B32"/>
    <w:rsid w:val="00DD6D53"/>
    <w:rsid w:val="00DE68A1"/>
    <w:rsid w:val="00DF01DD"/>
    <w:rsid w:val="00E1509E"/>
    <w:rsid w:val="00E17491"/>
    <w:rsid w:val="00E21680"/>
    <w:rsid w:val="00E44ECC"/>
    <w:rsid w:val="00E479DE"/>
    <w:rsid w:val="00E6683E"/>
    <w:rsid w:val="00E805A9"/>
    <w:rsid w:val="00E85F92"/>
    <w:rsid w:val="00EA027C"/>
    <w:rsid w:val="00EC1F9E"/>
    <w:rsid w:val="00EC7BD3"/>
    <w:rsid w:val="00ED0D61"/>
    <w:rsid w:val="00ED7C99"/>
    <w:rsid w:val="00EE44CD"/>
    <w:rsid w:val="00EE5911"/>
    <w:rsid w:val="00F00395"/>
    <w:rsid w:val="00F1387C"/>
    <w:rsid w:val="00F15D10"/>
    <w:rsid w:val="00F179B3"/>
    <w:rsid w:val="00F17AF8"/>
    <w:rsid w:val="00F47620"/>
    <w:rsid w:val="00F56374"/>
    <w:rsid w:val="00F57CE2"/>
    <w:rsid w:val="00F66815"/>
    <w:rsid w:val="00F718DF"/>
    <w:rsid w:val="00F872C9"/>
    <w:rsid w:val="00FB2DCF"/>
    <w:rsid w:val="00FB3A14"/>
    <w:rsid w:val="00FB4BBC"/>
    <w:rsid w:val="00FC408C"/>
    <w:rsid w:val="00FC4C49"/>
    <w:rsid w:val="00FD3BB4"/>
    <w:rsid w:val="00F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C10E0C0"/>
  <w15:docId w15:val="{DCE85D45-2F6F-4641-BBB9-67B2C5EEE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qFormat/>
    <w:pPr>
      <w:pageBreakBefore/>
      <w:numPr>
        <w:numId w:val="38"/>
      </w:numPr>
      <w:spacing w:before="0" w:after="360" w:line="240" w:lineRule="auto"/>
      <w:ind w:right="-360"/>
      <w:outlineLvl w:val="0"/>
    </w:pPr>
    <w:rPr>
      <w:sz w:val="36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numPr>
        <w:numId w:val="39"/>
      </w:numPr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Pr>
      <w:kern w:val="20"/>
    </w:rPr>
  </w:style>
  <w:style w:type="paragraph" w:styleId="Pieddepage">
    <w:name w:val="footer"/>
    <w:basedOn w:val="Normal"/>
    <w:link w:val="PieddepageC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99"/>
    <w:rPr>
      <w:kern w:val="2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</w:rPr>
  </w:style>
  <w:style w:type="character" w:customStyle="1" w:styleId="Titre1Car">
    <w:name w:val="Titre 1 Car"/>
    <w:basedOn w:val="Policepardfaut"/>
    <w:link w:val="Titre1"/>
    <w:uiPriority w:val="1"/>
    <w:rPr>
      <w:kern w:val="20"/>
      <w:sz w:val="36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Citation">
    <w:name w:val="Quote"/>
    <w:basedOn w:val="Normal"/>
    <w:next w:val="Normal"/>
    <w:link w:val="CitationCar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itationCar">
    <w:name w:val="Citation Car"/>
    <w:basedOn w:val="Policepardfaut"/>
    <w:link w:val="Citation"/>
    <w:uiPriority w:val="9"/>
    <w:rPr>
      <w:i/>
      <w:iCs/>
      <w:color w:val="7E97AD" w:themeColor="accent1"/>
      <w:kern w:val="20"/>
      <w:sz w:val="28"/>
    </w:rPr>
  </w:style>
  <w:style w:type="paragraph" w:styleId="Bibliographie">
    <w:name w:val="Bibliography"/>
    <w:basedOn w:val="Normal"/>
    <w:next w:val="Normal"/>
    <w:uiPriority w:val="37"/>
    <w:semiHidden/>
    <w:unhideWhenUsed/>
  </w:style>
  <w:style w:type="paragraph" w:styleId="Normalcentr">
    <w:name w:val="Block Text"/>
    <w:basedOn w:val="Normal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</w:style>
  <w:style w:type="paragraph" w:styleId="Corpsdetexte2">
    <w:name w:val="Body Text 2"/>
    <w:basedOn w:val="Normal"/>
    <w:link w:val="Corpsdetexte2Car"/>
    <w:uiPriority w:val="99"/>
    <w:semiHidden/>
    <w:unhideWhenUsed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</w:style>
  <w:style w:type="paragraph" w:styleId="Corpsdetexte3">
    <w:name w:val="Body Text 3"/>
    <w:basedOn w:val="Normal"/>
    <w:link w:val="Corpsdetexte3Car"/>
    <w:uiPriority w:val="99"/>
    <w:semiHidden/>
    <w:unhideWhenUsed/>
    <w:pPr>
      <w:spacing w:after="120"/>
    </w:pPr>
    <w:rPr>
      <w:sz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Pr>
      <w:sz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pPr>
      <w:spacing w:after="20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</w:style>
  <w:style w:type="paragraph" w:styleId="Retraitcorpsdetexte">
    <w:name w:val="Body Text Indent"/>
    <w:basedOn w:val="Normal"/>
    <w:link w:val="RetraitcorpsdetexteCar"/>
    <w:uiPriority w:val="99"/>
    <w:semiHidden/>
    <w:unhideWhenUsed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pPr>
      <w:spacing w:after="20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Pr>
      <w:sz w:val="16"/>
    </w:rPr>
  </w:style>
  <w:style w:type="character" w:styleId="Titredulivre">
    <w:name w:val="Book Title"/>
    <w:basedOn w:val="Policepardfaut"/>
    <w:uiPriority w:val="33"/>
    <w:semiHidden/>
    <w:unhideWhenUsed/>
    <w:rPr>
      <w:b/>
      <w:bCs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pPr>
      <w:spacing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</w:style>
  <w:style w:type="table" w:styleId="Grillecouleur">
    <w:name w:val="Colorful Grid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couleur-Accent2">
    <w:name w:val="Colorful Grid Accent 2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couleur-Accent3">
    <w:name w:val="Colorful Grid Accent 3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couleur-Accent4">
    <w:name w:val="Colorful Grid Accent 4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couleur-Accent5">
    <w:name w:val="Colorful Grid Accent 5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couleur-Accent6">
    <w:name w:val="Colorful Grid Accent 6"/>
    <w:basedOn w:val="TableauNormal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Listecouleur">
    <w:name w:val="Colorful List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Listecouleur-Accent2">
    <w:name w:val="Colorful List Accent 2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Listecouleur-Accent3">
    <w:name w:val="Colorful List Accent 3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Listecouleur-Accent4">
    <w:name w:val="Colorful List Accent 4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Listecouleur-Accent5">
    <w:name w:val="Colorful List Accent 5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Listecouleur-Accent6">
    <w:name w:val="Colorful List Accent 6"/>
    <w:basedOn w:val="TableauNormal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Tramecouleur">
    <w:name w:val="Colorful Shading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b/>
      <w:bCs/>
      <w:sz w:val="20"/>
    </w:rPr>
  </w:style>
  <w:style w:type="table" w:styleId="Listefonce">
    <w:name w:val="Dark List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Listefonce-Accent2">
    <w:name w:val="Dark List Accent 2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Listefonce-Accent3">
    <w:name w:val="Dark List Accent 3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Listefonce-Accent4">
    <w:name w:val="Dark List Accent 4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Listefonce-Accent5">
    <w:name w:val="Dark List Accent 5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Listefonce-Accent6">
    <w:name w:val="Dark List Accent 6"/>
    <w:basedOn w:val="TableauNormal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</w:style>
  <w:style w:type="character" w:customStyle="1" w:styleId="DateCar">
    <w:name w:val="Date Car"/>
    <w:basedOn w:val="Policepardfaut"/>
    <w:link w:val="Date"/>
    <w:uiPriority w:val="99"/>
    <w:semiHidden/>
  </w:style>
  <w:style w:type="paragraph" w:styleId="Explorateurdedocuments">
    <w:name w:val="Document Map"/>
    <w:basedOn w:val="Normal"/>
    <w:link w:val="Explorateurdedocuments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Pr>
      <w:rFonts w:ascii="Tahoma" w:hAnsi="Tahoma" w:cs="Tahoma"/>
      <w:sz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pPr>
      <w:spacing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</w:style>
  <w:style w:type="character" w:styleId="Accentuation">
    <w:name w:val="Emphasis"/>
    <w:basedOn w:val="Policepardfaut"/>
    <w:uiPriority w:val="20"/>
    <w:semiHidden/>
    <w:unhideWhenUsed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</w:style>
  <w:style w:type="character" w:customStyle="1" w:styleId="NotedefinCar">
    <w:name w:val="Note de fin Car"/>
    <w:basedOn w:val="Policepardfaut"/>
    <w:link w:val="Notedefin"/>
    <w:uiPriority w:val="99"/>
    <w:semiHidden/>
    <w:rPr>
      <w:sz w:val="20"/>
    </w:rPr>
  </w:style>
  <w:style w:type="paragraph" w:styleId="Adressedestinatai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dresseexpditeur">
    <w:name w:val="envelope return"/>
    <w:basedOn w:val="Normal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69696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Pr>
      <w:sz w:val="20"/>
    </w:rPr>
  </w:style>
  <w:style w:type="character" w:customStyle="1" w:styleId="Titre3Car">
    <w:name w:val="Titre 3 Car"/>
    <w:basedOn w:val="Policepardfaut"/>
    <w:link w:val="Titre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styleId="AcronymeHTML">
    <w:name w:val="HTML Acronym"/>
    <w:basedOn w:val="Policepardfaut"/>
    <w:uiPriority w:val="99"/>
    <w:semiHidden/>
    <w:unhideWhenUsed/>
  </w:style>
  <w:style w:type="paragraph" w:styleId="AdresseHTML">
    <w:name w:val="HTML Address"/>
    <w:basedOn w:val="Normal"/>
    <w:link w:val="AdresseHTMLCar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Pr>
      <w:i/>
      <w:iCs/>
    </w:rPr>
  </w:style>
  <w:style w:type="character" w:styleId="CitationHTML">
    <w:name w:val="HTML Cite"/>
    <w:basedOn w:val="Policepardfaut"/>
    <w:uiPriority w:val="99"/>
    <w:semiHidden/>
    <w:unhideWhenUsed/>
    <w:rPr>
      <w:i/>
      <w:iCs/>
    </w:rPr>
  </w:style>
  <w:style w:type="character" w:styleId="CodeHTML">
    <w:name w:val="HTML Code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DfinitionHTML">
    <w:name w:val="HTML Definition"/>
    <w:basedOn w:val="Policepardfaut"/>
    <w:uiPriority w:val="99"/>
    <w:semiHidden/>
    <w:unhideWhenUsed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Pr>
      <w:rFonts w:ascii="Consolas" w:hAnsi="Consolas" w:cs="Consolas"/>
      <w:sz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Pr>
      <w:rFonts w:ascii="Consolas" w:hAnsi="Consolas" w:cs="Consolas"/>
      <w:sz w:val="20"/>
    </w:rPr>
  </w:style>
  <w:style w:type="character" w:styleId="ExempleHTML">
    <w:name w:val="HTML Sample"/>
    <w:basedOn w:val="Policepardfaut"/>
    <w:uiPriority w:val="99"/>
    <w:semiHidden/>
    <w:unhideWhenUsed/>
    <w:rPr>
      <w:rFonts w:ascii="Consolas" w:hAnsi="Consolas" w:cs="Consolas"/>
      <w:sz w:val="24"/>
    </w:rPr>
  </w:style>
  <w:style w:type="character" w:styleId="MachinecrireHTML">
    <w:name w:val="HTML Typewriter"/>
    <w:basedOn w:val="Policepardfaut"/>
    <w:uiPriority w:val="99"/>
    <w:semiHidden/>
    <w:unhideWhenUsed/>
    <w:rPr>
      <w:rFonts w:ascii="Consolas" w:hAnsi="Consolas" w:cs="Consolas"/>
      <w:sz w:val="20"/>
    </w:rPr>
  </w:style>
  <w:style w:type="character" w:styleId="VariableHTML">
    <w:name w:val="HTML Variable"/>
    <w:basedOn w:val="Policepardfaut"/>
    <w:uiPriority w:val="99"/>
    <w:semiHidden/>
    <w:unhideWhenUsed/>
    <w:rPr>
      <w:i/>
      <w:iCs/>
    </w:rPr>
  </w:style>
  <w:style w:type="character" w:styleId="Lienhypertexte">
    <w:name w:val="Hyperlink"/>
    <w:basedOn w:val="Policepardfaut"/>
    <w:uiPriority w:val="99"/>
    <w:unhideWhenUsed/>
    <w:rPr>
      <w:color w:val="646464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unhideWhenUsed/>
    <w:rPr>
      <w:b/>
      <w:bCs/>
      <w:i/>
      <w:iCs/>
      <w:color w:val="7E97AD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bCs/>
      <w:i/>
      <w:iCs/>
      <w:color w:val="7E97AD" w:themeColor="accent1"/>
    </w:rPr>
  </w:style>
  <w:style w:type="character" w:styleId="Rfrenceintense">
    <w:name w:val="Intense Reference"/>
    <w:basedOn w:val="Policepardfaut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Grilleclaire">
    <w:name w:val="Light Grid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Grilleclaire-Accent2">
    <w:name w:val="Light Grid Accent 2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Grilleclaire-Accent3">
    <w:name w:val="Light Grid Accent 3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Grilleclaire-Accent4">
    <w:name w:val="Light Grid Accent 4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Grilleclaire-Accent5">
    <w:name w:val="Light Grid Accent 5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Grilleclaire-Accent6">
    <w:name w:val="Light Grid Accent 6"/>
    <w:basedOn w:val="TableauNormal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Listeclaire">
    <w:name w:val="Light List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Listeclaire-Accent2">
    <w:name w:val="Light List Accent 2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Listeclaire-Accent3">
    <w:name w:val="Light List Accent 3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Listeclaire-Accent4">
    <w:name w:val="Light List Accent 4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Listeclaire-Accent5">
    <w:name w:val="Light List Accent 5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Listeclaire-Accent6">
    <w:name w:val="Light List Accent 6"/>
    <w:basedOn w:val="Tableau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Ombrageclair">
    <w:name w:val="Light Shading"/>
    <w:basedOn w:val="Tableau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Trameclaire-Accent2">
    <w:name w:val="Light Shading Accent 2"/>
    <w:basedOn w:val="TableauNormal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Trameclaire-Accent3">
    <w:name w:val="Light Shading Accent 3"/>
    <w:basedOn w:val="TableauNormal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Trameclaire-Accent4">
    <w:name w:val="Light Shading Accent 4"/>
    <w:basedOn w:val="TableauNormal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Trameclaire-Accent5">
    <w:name w:val="Light Shading Accent 5"/>
    <w:basedOn w:val="TableauNormal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Trameclaire-Accent6">
    <w:name w:val="Light Shading Accent 6"/>
    <w:basedOn w:val="TableauNormal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</w:style>
  <w:style w:type="paragraph" w:styleId="Liste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after="40"/>
    </w:pPr>
  </w:style>
  <w:style w:type="paragraph" w:styleId="Listepuces2">
    <w:name w:val="List Bullet 2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pPr>
      <w:numPr>
        <w:numId w:val="3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pPr>
      <w:numPr>
        <w:numId w:val="4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enumros">
    <w:name w:val="List Number"/>
    <w:basedOn w:val="Normal"/>
    <w:uiPriority w:val="1"/>
    <w:unhideWhenUsed/>
    <w:qFormat/>
    <w:pPr>
      <w:numPr>
        <w:numId w:val="19"/>
      </w:numPr>
      <w:contextualSpacing/>
    </w:pPr>
  </w:style>
  <w:style w:type="paragraph" w:styleId="Listenumros2">
    <w:name w:val="List Number 2"/>
    <w:basedOn w:val="Normal"/>
    <w:uiPriority w:val="1"/>
    <w:unhideWhenUsed/>
    <w:qFormat/>
    <w:pPr>
      <w:numPr>
        <w:ilvl w:val="1"/>
        <w:numId w:val="19"/>
      </w:numPr>
      <w:contextualSpacing/>
    </w:pPr>
  </w:style>
  <w:style w:type="paragraph" w:styleId="Listenumros3">
    <w:name w:val="List Number 3"/>
    <w:basedOn w:val="Normal"/>
    <w:uiPriority w:val="18"/>
    <w:unhideWhenUsed/>
    <w:qFormat/>
    <w:pPr>
      <w:numPr>
        <w:ilvl w:val="2"/>
        <w:numId w:val="19"/>
      </w:numPr>
      <w:contextualSpacing/>
    </w:pPr>
  </w:style>
  <w:style w:type="paragraph" w:styleId="Listenumros4">
    <w:name w:val="List Number 4"/>
    <w:basedOn w:val="Normal"/>
    <w:uiPriority w:val="18"/>
    <w:semiHidden/>
    <w:unhideWhenUsed/>
    <w:pPr>
      <w:numPr>
        <w:ilvl w:val="3"/>
        <w:numId w:val="19"/>
      </w:numPr>
      <w:contextualSpacing/>
    </w:pPr>
  </w:style>
  <w:style w:type="paragraph" w:styleId="Listenumros5">
    <w:name w:val="List Number 5"/>
    <w:basedOn w:val="Normal"/>
    <w:uiPriority w:val="18"/>
    <w:semiHidden/>
    <w:unhideWhenUsed/>
    <w:pPr>
      <w:numPr>
        <w:ilvl w:val="4"/>
        <w:numId w:val="19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pPr>
      <w:ind w:left="720"/>
      <w:contextualSpacing/>
    </w:pPr>
  </w:style>
  <w:style w:type="paragraph" w:styleId="Textedemacro">
    <w:name w:val="macro"/>
    <w:link w:val="TextedemacroC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Pr>
      <w:rFonts w:ascii="Consolas" w:hAnsi="Consolas" w:cs="Consolas"/>
      <w:sz w:val="20"/>
    </w:rPr>
  </w:style>
  <w:style w:type="table" w:styleId="Grillemoyenne1">
    <w:name w:val="Medium Grid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Grillemoyenne2">
    <w:name w:val="Medium Grid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Listemoyenne1">
    <w:name w:val="Medium Lis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Listemoyenne1-Accent2">
    <w:name w:val="Medium List 1 Accent 2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Listemoyenne1-Accent3">
    <w:name w:val="Medium List 1 Accent 3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Listemoyenne1-Accent4">
    <w:name w:val="Medium List 1 Accent 4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Listemoyenne1-Accent5">
    <w:name w:val="Medium List 1 Accent 5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Listemoyenne1-Accent6">
    <w:name w:val="Medium List 1 Accent 6"/>
    <w:basedOn w:val="Tableau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Listemoyenne2">
    <w:name w:val="Medium Lis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paragraph" w:styleId="Retraitnormal">
    <w:name w:val="Normal Indent"/>
    <w:basedOn w:val="Normal"/>
    <w:uiPriority w:val="99"/>
    <w:semiHidden/>
    <w:unhideWhenUsed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pPr>
      <w:spacing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</w:style>
  <w:style w:type="character" w:styleId="Numrodepage">
    <w:name w:val="page number"/>
    <w:basedOn w:val="Policepardfau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Pr>
      <w:rFonts w:ascii="Consolas" w:hAnsi="Consolas" w:cs="Consolas"/>
      <w:sz w:val="21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</w:style>
  <w:style w:type="character" w:customStyle="1" w:styleId="SalutationsCar">
    <w:name w:val="Salutations Car"/>
    <w:basedOn w:val="Policepardfaut"/>
    <w:link w:val="Salutations"/>
    <w:uiPriority w:val="99"/>
    <w:semiHidden/>
  </w:style>
  <w:style w:type="paragraph" w:styleId="Signature">
    <w:name w:val="Signature"/>
    <w:basedOn w:val="Normal"/>
    <w:link w:val="SignatureCar"/>
    <w:uiPriority w:val="9"/>
    <w:unhideWhenUsed/>
    <w:qFormat/>
    <w:pPr>
      <w:spacing w:before="720" w:after="0" w:line="312" w:lineRule="auto"/>
      <w:contextualSpacing/>
    </w:pPr>
  </w:style>
  <w:style w:type="character" w:customStyle="1" w:styleId="SignatureCar">
    <w:name w:val="Signature Car"/>
    <w:basedOn w:val="Policepardfaut"/>
    <w:link w:val="Signature"/>
    <w:uiPriority w:val="9"/>
    <w:rPr>
      <w:kern w:val="20"/>
    </w:rPr>
  </w:style>
  <w:style w:type="character" w:styleId="lev">
    <w:name w:val="Strong"/>
    <w:basedOn w:val="Policepardfaut"/>
    <w:uiPriority w:val="1"/>
    <w:unhideWhenUsed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Sous-titreCar">
    <w:name w:val="Sous-titre Car"/>
    <w:basedOn w:val="Policepardfaut"/>
    <w:link w:val="Sous-titre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Accentuationlgre">
    <w:name w:val="Subtle Emphasis"/>
    <w:basedOn w:val="Policepardfaut"/>
    <w:uiPriority w:val="19"/>
    <w:semiHidden/>
    <w:unhideWhenUsed/>
    <w:rPr>
      <w:i/>
      <w:iCs/>
      <w:color w:val="808080" w:themeColor="text1" w:themeTint="7F"/>
    </w:rPr>
  </w:style>
  <w:style w:type="character" w:styleId="Rfrencelgre">
    <w:name w:val="Subtle Reference"/>
    <w:basedOn w:val="Policepardfaut"/>
    <w:uiPriority w:val="31"/>
    <w:semiHidden/>
    <w:unhideWhenUsed/>
    <w:rPr>
      <w:smallCaps/>
      <w:color w:val="CC8E60" w:themeColor="accent2"/>
      <w:u w:val="single"/>
    </w:rPr>
  </w:style>
  <w:style w:type="table" w:styleId="Effetsdetableau3D1">
    <w:name w:val="Table 3D effects 1"/>
    <w:basedOn w:val="TableauNormal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">
    <w:name w:val="Table Simple 1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">
    <w:name w:val="Table Simple 2"/>
    <w:basedOn w:val="TableauNormal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">
    <w:name w:val="Table Simple 3"/>
    <w:basedOn w:val="TableauNormal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">
    <w:name w:val="Title"/>
    <w:basedOn w:val="Normal"/>
    <w:next w:val="Normal"/>
    <w:link w:val="TitreCar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itreCar">
    <w:name w:val="Titre Car"/>
    <w:basedOn w:val="Policepardfaut"/>
    <w:link w:val="Titre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styleId="TitreTR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M1">
    <w:name w:val="toc 1"/>
    <w:basedOn w:val="Normal"/>
    <w:next w:val="Normal"/>
    <w:autoRedefine/>
    <w:uiPriority w:val="39"/>
    <w:unhideWhenUsed/>
    <w:pPr>
      <w:tabs>
        <w:tab w:val="right" w:leader="underscore" w:pos="9090"/>
      </w:tabs>
      <w:spacing w:after="100"/>
    </w:pPr>
    <w:rPr>
      <w:noProof/>
      <w:color w:val="7F7F7F" w:themeColor="text1" w:themeTint="80"/>
      <w:sz w:val="22"/>
    </w:rPr>
  </w:style>
  <w:style w:type="paragraph" w:styleId="TM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unhideWhenUsed/>
    <w:qFormat/>
    <w:pPr>
      <w:numPr>
        <w:numId w:val="0"/>
      </w:numPr>
      <w:ind w:left="-360"/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customStyle="1" w:styleId="En-ttedetableau">
    <w:name w:val="En-tête de tableau"/>
    <w:basedOn w:val="Normal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xtedetableau-Dcimal">
    <w:name w:val="Texte de tableau - Décimal"/>
    <w:basedOn w:val="Normal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leaufinancier">
    <w:name w:val="Tableau financier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portannuel">
    <w:name w:val="Rapport annuel"/>
    <w:uiPriority w:val="99"/>
    <w:pPr>
      <w:numPr>
        <w:numId w:val="17"/>
      </w:numPr>
    </w:pPr>
  </w:style>
  <w:style w:type="paragraph" w:customStyle="1" w:styleId="Sommaire">
    <w:name w:val="Sommaire"/>
    <w:basedOn w:val="Normal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xtedetableau">
    <w:name w:val="Texte de tableau"/>
    <w:basedOn w:val="Normal"/>
    <w:uiPriority w:val="9"/>
    <w:qFormat/>
    <w:pPr>
      <w:spacing w:before="60" w:after="60" w:line="240" w:lineRule="auto"/>
      <w:ind w:left="144" w:right="144"/>
    </w:pPr>
  </w:style>
  <w:style w:type="paragraph" w:customStyle="1" w:styleId="En-tteinversdetableau">
    <w:name w:val="En-tête inversé de tableau"/>
    <w:basedOn w:val="Normal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En-tteombr">
    <w:name w:val="En-tête ombré"/>
    <w:basedOn w:val="Normal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table" w:styleId="TableauGrille4-Accentuation5">
    <w:name w:val="Grid Table 4 Accent 5"/>
    <w:basedOn w:val="TableauNormal"/>
    <w:uiPriority w:val="49"/>
    <w:rsid w:val="002F48ED"/>
    <w:pPr>
      <w:spacing w:after="0" w:line="240" w:lineRule="auto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7787B" w:themeColor="accent5"/>
          <w:left w:val="single" w:sz="4" w:space="0" w:color="67787B" w:themeColor="accent5"/>
          <w:bottom w:val="single" w:sz="4" w:space="0" w:color="67787B" w:themeColor="accent5"/>
          <w:right w:val="single" w:sz="4" w:space="0" w:color="67787B" w:themeColor="accent5"/>
          <w:insideH w:val="nil"/>
          <w:insideV w:val="nil"/>
        </w:tcBorders>
        <w:shd w:val="clear" w:color="auto" w:fill="67787B" w:themeFill="accent5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m6377403570091358833gmail-msolistparagraph">
    <w:name w:val="m_6377403570091358833gmail-msolistparagraph"/>
    <w:basedOn w:val="Normal"/>
    <w:rsid w:val="000D6B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fr-FR" w:eastAsia="fr-FR"/>
    </w:rPr>
  </w:style>
  <w:style w:type="table" w:styleId="Grilledetableauclaire">
    <w:name w:val="Grid Table Light"/>
    <w:basedOn w:val="TableauNormal"/>
    <w:uiPriority w:val="40"/>
    <w:rsid w:val="000D6B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4-Accentuation1">
    <w:name w:val="Grid Table 4 Accent 1"/>
    <w:basedOn w:val="TableauNormal"/>
    <w:uiPriority w:val="49"/>
    <w:rsid w:val="00616F8B"/>
    <w:pPr>
      <w:spacing w:after="0" w:line="240" w:lineRule="auto"/>
    </w:pPr>
    <w:tblPr>
      <w:tblStyleRowBandSize w:val="1"/>
      <w:tblStyleColBandSize w:val="1"/>
      <w:tblBorders>
        <w:top w:val="single" w:sz="4" w:space="0" w:color="B1C0CD" w:themeColor="accent1" w:themeTint="99"/>
        <w:left w:val="single" w:sz="4" w:space="0" w:color="B1C0CD" w:themeColor="accent1" w:themeTint="99"/>
        <w:bottom w:val="single" w:sz="4" w:space="0" w:color="B1C0CD" w:themeColor="accent1" w:themeTint="99"/>
        <w:right w:val="single" w:sz="4" w:space="0" w:color="B1C0CD" w:themeColor="accent1" w:themeTint="99"/>
        <w:insideH w:val="single" w:sz="4" w:space="0" w:color="B1C0CD" w:themeColor="accent1" w:themeTint="99"/>
        <w:insideV w:val="single" w:sz="4" w:space="0" w:color="B1C0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97AD" w:themeColor="accent1"/>
          <w:left w:val="single" w:sz="4" w:space="0" w:color="7E97AD" w:themeColor="accent1"/>
          <w:bottom w:val="single" w:sz="4" w:space="0" w:color="7E97AD" w:themeColor="accent1"/>
          <w:right w:val="single" w:sz="4" w:space="0" w:color="7E97AD" w:themeColor="accent1"/>
          <w:insideH w:val="nil"/>
          <w:insideV w:val="nil"/>
        </w:tcBorders>
        <w:shd w:val="clear" w:color="auto" w:fill="7E97AD" w:themeFill="accent1"/>
      </w:tcPr>
    </w:tblStylePr>
    <w:tblStylePr w:type="lastRow">
      <w:rPr>
        <w:b/>
        <w:bCs/>
      </w:rPr>
      <w:tblPr/>
      <w:tcPr>
        <w:tcBorders>
          <w:top w:val="double" w:sz="4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AEE" w:themeFill="accent1" w:themeFillTint="33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character" w:customStyle="1" w:styleId="ilfuvd">
    <w:name w:val="ilfuvd"/>
    <w:basedOn w:val="Policepardfaut"/>
    <w:rsid w:val="00351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6\Timeless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686917D32141079C8D3B615727067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648916-6A19-4603-976A-67A9634A5162}"/>
      </w:docPartPr>
      <w:docPartBody>
        <w:p w:rsidR="00503A1F" w:rsidRDefault="00A230F3">
          <w:pPr>
            <w:pStyle w:val="49686917D32141079C8D3B615727067D"/>
          </w:pPr>
          <w:r w:rsidRPr="00DD6D53">
            <w:rPr>
              <w:noProof/>
            </w:rPr>
            <w:t>Rapport annuel</w:t>
          </w:r>
        </w:p>
      </w:docPartBody>
    </w:docPart>
    <w:docPart>
      <w:docPartPr>
        <w:name w:val="E81713B712C643C0BE65397DE6817C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D800ABA-8455-4820-9695-47F6C873607A}"/>
      </w:docPartPr>
      <w:docPartBody>
        <w:p w:rsidR="00503A1F" w:rsidRDefault="00A230F3">
          <w:pPr>
            <w:pStyle w:val="E81713B712C643C0BE65397DE6817C49"/>
          </w:pPr>
          <w:r w:rsidRPr="00DD6D53">
            <w:rPr>
              <w:noProof/>
            </w:rPr>
            <w:t>[Année]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63AF57E"/>
    <w:lvl w:ilvl="0">
      <w:start w:val="1"/>
      <w:numFmt w:val="bullet"/>
      <w:pStyle w:val="Listepuces"/>
      <w:lvlText w:val="•"/>
      <w:lvlJc w:val="left"/>
      <w:pPr>
        <w:ind w:left="360" w:hanging="360"/>
      </w:pPr>
      <w:rPr>
        <w:rFonts w:ascii="Cambria" w:hAnsi="Cambria" w:hint="default"/>
        <w:color w:val="4472C4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A1F"/>
    <w:rsid w:val="00041544"/>
    <w:rsid w:val="00120B58"/>
    <w:rsid w:val="001738E2"/>
    <w:rsid w:val="00367958"/>
    <w:rsid w:val="0040678B"/>
    <w:rsid w:val="004273B9"/>
    <w:rsid w:val="00503A1F"/>
    <w:rsid w:val="006E20A8"/>
    <w:rsid w:val="007835C3"/>
    <w:rsid w:val="009F6E01"/>
    <w:rsid w:val="00A07855"/>
    <w:rsid w:val="00A230F3"/>
    <w:rsid w:val="00A247DA"/>
    <w:rsid w:val="00A44E4C"/>
    <w:rsid w:val="00A577E5"/>
    <w:rsid w:val="00CF3E8A"/>
    <w:rsid w:val="00D647A3"/>
    <w:rsid w:val="00DA2894"/>
    <w:rsid w:val="00E25F64"/>
    <w:rsid w:val="00E47B34"/>
    <w:rsid w:val="00F77059"/>
    <w:rsid w:val="00FA5334"/>
    <w:rsid w:val="00FD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B7CDD0A7AA34286B67294276C17B80C">
    <w:name w:val="3B7CDD0A7AA34286B67294276C17B80C"/>
  </w:style>
  <w:style w:type="paragraph" w:customStyle="1" w:styleId="B465A079E135419C8ADA0E06ACF3C739">
    <w:name w:val="B465A079E135419C8ADA0E06ACF3C739"/>
  </w:style>
  <w:style w:type="paragraph" w:customStyle="1" w:styleId="C9FD99D2AF76476D813DA4FC66FEA8E4">
    <w:name w:val="C9FD99D2AF76476D813DA4FC66FEA8E4"/>
  </w:style>
  <w:style w:type="paragraph" w:customStyle="1" w:styleId="81CC5802AD0F4B2CB7235FF88AB218E7">
    <w:name w:val="81CC5802AD0F4B2CB7235FF88AB218E7"/>
  </w:style>
  <w:style w:type="paragraph" w:customStyle="1" w:styleId="A3215CE159C24825AAB4D6A9296C1705">
    <w:name w:val="A3215CE159C24825AAB4D6A9296C1705"/>
  </w:style>
  <w:style w:type="paragraph" w:customStyle="1" w:styleId="C5A4234BE16A4486B21807100AEC23CF">
    <w:name w:val="C5A4234BE16A4486B21807100AEC23CF"/>
  </w:style>
  <w:style w:type="paragraph" w:customStyle="1" w:styleId="76D03872FEFC4BA4AAF483D8B03EB3D3">
    <w:name w:val="76D03872FEFC4BA4AAF483D8B03EB3D3"/>
  </w:style>
  <w:style w:type="paragraph" w:styleId="Listepuces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rFonts w:eastAsiaTheme="minorHAnsi"/>
      <w:color w:val="595959" w:themeColor="text1" w:themeTint="A6"/>
      <w:kern w:val="20"/>
      <w:sz w:val="20"/>
      <w:szCs w:val="20"/>
      <w:lang w:val="en-US" w:eastAsia="en-US"/>
    </w:rPr>
  </w:style>
  <w:style w:type="paragraph" w:customStyle="1" w:styleId="DFE91636420842F59F4F48DF81FC3807">
    <w:name w:val="DFE91636420842F59F4F48DF81FC3807"/>
  </w:style>
  <w:style w:type="paragraph" w:customStyle="1" w:styleId="04A6349679024B5E958BD30A59EDB8D1">
    <w:name w:val="04A6349679024B5E958BD30A59EDB8D1"/>
  </w:style>
  <w:style w:type="paragraph" w:customStyle="1" w:styleId="FAC028FC3B784FCEB5F6986F5F13E0C5">
    <w:name w:val="FAC028FC3B784FCEB5F6986F5F13E0C5"/>
  </w:style>
  <w:style w:type="paragraph" w:customStyle="1" w:styleId="BB85A8719FF04DC5A8EA0CB1A978FE9F">
    <w:name w:val="BB85A8719FF04DC5A8EA0CB1A978FE9F"/>
  </w:style>
  <w:style w:type="paragraph" w:customStyle="1" w:styleId="281B30CA2CFD4D2DB6840862D9FAA866">
    <w:name w:val="281B30CA2CFD4D2DB6840862D9FAA866"/>
  </w:style>
  <w:style w:type="paragraph" w:customStyle="1" w:styleId="F35D3FD163314E0E8515CAC1414F1696">
    <w:name w:val="F35D3FD163314E0E8515CAC1414F1696"/>
  </w:style>
  <w:style w:type="paragraph" w:customStyle="1" w:styleId="60C42399FA634DD4AC19E7B041FE2CA0">
    <w:name w:val="60C42399FA634DD4AC19E7B041FE2CA0"/>
  </w:style>
  <w:style w:type="paragraph" w:customStyle="1" w:styleId="FC83ACD467E448B4AE31734672B4AE00">
    <w:name w:val="FC83ACD467E448B4AE31734672B4AE00"/>
  </w:style>
  <w:style w:type="paragraph" w:customStyle="1" w:styleId="EC43D82D48864BDF9E3777BA67A52F20">
    <w:name w:val="EC43D82D48864BDF9E3777BA67A52F20"/>
  </w:style>
  <w:style w:type="paragraph" w:customStyle="1" w:styleId="B1C8B5AE80A64123BDC3A664D8F7C545">
    <w:name w:val="B1C8B5AE80A64123BDC3A664D8F7C545"/>
  </w:style>
  <w:style w:type="paragraph" w:customStyle="1" w:styleId="EDAF57B34AE449A09392D87BEF036D6B">
    <w:name w:val="EDAF57B34AE449A09392D87BEF036D6B"/>
  </w:style>
  <w:style w:type="paragraph" w:customStyle="1" w:styleId="563490777808499D955D1F49E3FB5F28">
    <w:name w:val="563490777808499D955D1F49E3FB5F28"/>
  </w:style>
  <w:style w:type="paragraph" w:customStyle="1" w:styleId="EA01CCDAD5C0462DB57695A2D80C9FE3">
    <w:name w:val="EA01CCDAD5C0462DB57695A2D80C9FE3"/>
  </w:style>
  <w:style w:type="paragraph" w:customStyle="1" w:styleId="218810807D1B431AB2C26597BC0F2433">
    <w:name w:val="218810807D1B431AB2C26597BC0F2433"/>
  </w:style>
  <w:style w:type="paragraph" w:customStyle="1" w:styleId="6E609120AC8D4B0A9B628CB6F1DADCD9">
    <w:name w:val="6E609120AC8D4B0A9B628CB6F1DADCD9"/>
  </w:style>
  <w:style w:type="paragraph" w:customStyle="1" w:styleId="E0D900DE5E654B1CA563A75FCABC1C8B">
    <w:name w:val="E0D900DE5E654B1CA563A75FCABC1C8B"/>
  </w:style>
  <w:style w:type="paragraph" w:customStyle="1" w:styleId="2C07916C98EB4AD08119D621136D3B5F">
    <w:name w:val="2C07916C98EB4AD08119D621136D3B5F"/>
  </w:style>
  <w:style w:type="paragraph" w:customStyle="1" w:styleId="F73F103B9FC148C69E236CB2D52FED9E">
    <w:name w:val="F73F103B9FC148C69E236CB2D52FED9E"/>
  </w:style>
  <w:style w:type="paragraph" w:customStyle="1" w:styleId="E24FF631174D44FCB9C7FA9792E21483">
    <w:name w:val="E24FF631174D44FCB9C7FA9792E21483"/>
  </w:style>
  <w:style w:type="paragraph" w:customStyle="1" w:styleId="4B046148968F45B6973FB393A68DA6B6">
    <w:name w:val="4B046148968F45B6973FB393A68DA6B6"/>
  </w:style>
  <w:style w:type="paragraph" w:customStyle="1" w:styleId="6F67328604F34A7485F0FC02ECB99003">
    <w:name w:val="6F67328604F34A7485F0FC02ECB99003"/>
  </w:style>
  <w:style w:type="paragraph" w:customStyle="1" w:styleId="18F0C9082AF647DEBBB9B9C8DCF39029">
    <w:name w:val="18F0C9082AF647DEBBB9B9C8DCF39029"/>
  </w:style>
  <w:style w:type="paragraph" w:customStyle="1" w:styleId="D38743982F7941F4B06F4A395551881B">
    <w:name w:val="D38743982F7941F4B06F4A395551881B"/>
  </w:style>
  <w:style w:type="paragraph" w:customStyle="1" w:styleId="E7B97474E7C34CF09B59171806C4AC37">
    <w:name w:val="E7B97474E7C34CF09B59171806C4AC37"/>
  </w:style>
  <w:style w:type="paragraph" w:customStyle="1" w:styleId="47F1A4D5615244C78413B9C5A2F533D9">
    <w:name w:val="47F1A4D5615244C78413B9C5A2F533D9"/>
  </w:style>
  <w:style w:type="paragraph" w:customStyle="1" w:styleId="90B9266303474939BA21ECE2C1DE20E8">
    <w:name w:val="90B9266303474939BA21ECE2C1DE20E8"/>
  </w:style>
  <w:style w:type="paragraph" w:customStyle="1" w:styleId="5B968D8936ED4614A694C5372974CD5B">
    <w:name w:val="5B968D8936ED4614A694C5372974CD5B"/>
  </w:style>
  <w:style w:type="paragraph" w:customStyle="1" w:styleId="49686917D32141079C8D3B615727067D">
    <w:name w:val="49686917D32141079C8D3B615727067D"/>
  </w:style>
  <w:style w:type="paragraph" w:customStyle="1" w:styleId="E81713B712C643C0BE65397DE6817C49">
    <w:name w:val="E81713B712C643C0BE65397DE6817C49"/>
  </w:style>
  <w:style w:type="paragraph" w:customStyle="1" w:styleId="20A790F11CDE4D16A2252928DF2AE279">
    <w:name w:val="20A790F11CDE4D16A2252928DF2AE279"/>
  </w:style>
  <w:style w:type="paragraph" w:customStyle="1" w:styleId="02253E4133FF4C7FA5767A4C74D1479A">
    <w:name w:val="02253E4133FF4C7FA5767A4C74D1479A"/>
    <w:rsid w:val="00A07855"/>
  </w:style>
  <w:style w:type="paragraph" w:customStyle="1" w:styleId="EFF0ED6CB1B74AC3B19415C7817B150F">
    <w:name w:val="EFF0ED6CB1B74AC3B19415C7817B150F"/>
    <w:rsid w:val="00A07855"/>
  </w:style>
  <w:style w:type="paragraph" w:customStyle="1" w:styleId="0953992E8B98426BA8AA6DEABF8B8337">
    <w:name w:val="0953992E8B98426BA8AA6DEABF8B8337"/>
    <w:rsid w:val="00A07855"/>
  </w:style>
  <w:style w:type="paragraph" w:customStyle="1" w:styleId="CB03F60D14B64D4A9D49C7F26DEA38BE">
    <w:name w:val="CB03F60D14B64D4A9D49C7F26DEA38BE"/>
    <w:rsid w:val="00A07855"/>
  </w:style>
  <w:style w:type="paragraph" w:customStyle="1" w:styleId="AD421091FA034920B9DA8F6527910ED4">
    <w:name w:val="AD421091FA034920B9DA8F6527910ED4"/>
    <w:rsid w:val="00A078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2018-04-05T00:00:00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50FC4EF-613B-4902-BC5C-C3BBF9C4A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41AC864F-5EC6-4DE9-950D-04404CE4D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1575</TotalTime>
  <Pages>8</Pages>
  <Words>1193</Words>
  <Characters>6562</Characters>
  <Application>Microsoft Office Word</Application>
  <DocSecurity>0</DocSecurity>
  <Lines>54</Lines>
  <Paragraphs>15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Cahier des charges</vt:lpstr>
      <vt:lpstr/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</dc:title>
  <dc:creator>farid.beldjellalia@imie.fr</dc:creator>
  <cp:keywords/>
  <cp:lastModifiedBy>BELDJELLALIA Farid</cp:lastModifiedBy>
  <cp:revision>32</cp:revision>
  <cp:lastPrinted>2018-10-18T11:32:00Z</cp:lastPrinted>
  <dcterms:created xsi:type="dcterms:W3CDTF">2018-07-02T12:17:00Z</dcterms:created>
  <dcterms:modified xsi:type="dcterms:W3CDTF">2018-10-19T07:41:00Z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